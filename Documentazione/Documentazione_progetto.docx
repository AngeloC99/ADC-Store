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1696726024"/>
        <w:docPartObj>
          <w:docPartGallery w:val="Cover Pages"/>
          <w:docPartUnique/>
        </w:docPartObj>
      </w:sdtPr>
      <w:sdtEndPr/>
      <w:sdtContent>
        <w:p w14:paraId="288AE62D" w14:textId="77777777" w:rsidR="00C724DC" w:rsidRDefault="004D6D9F">
          <w:pPr>
            <w:pStyle w:val="Nessunaspaziatura"/>
            <w:rPr>
              <w:color w:val="595959" w:themeColor="text1" w:themeTint="A6"/>
            </w:rPr>
            <w:sectPr w:rsidR="00C724DC">
              <w:footerReference w:type="default" r:id="rId12"/>
              <w:pgSz w:w="12240" w:h="15840"/>
              <w:pgMar w:top="1728" w:right="1800" w:bottom="1440" w:left="180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9264" behindDoc="1" locked="0" layoutInCell="1" allowOverlap="0" wp14:anchorId="1099C3BB" wp14:editId="75F6A66F">
                <wp:simplePos x="0" y="0"/>
                <wp:positionH relativeFrom="margin">
                  <wp:align>right</wp:align>
                </wp:positionH>
                <wp:positionV relativeFrom="margin">
                  <wp:posOffset>332946</wp:posOffset>
                </wp:positionV>
                <wp:extent cx="4949190" cy="3556635"/>
                <wp:effectExtent l="266700" t="266700" r="270510" b="291465"/>
                <wp:wrapSquare wrapText="bothSides"/>
                <wp:docPr id="19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magin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9190" cy="3556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A14424">
            <w:rPr>
              <w:noProof/>
              <w:lang w:bidi="th-TH"/>
            </w:rPr>
            <w:pict w14:anchorId="125BF7C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18" o:spid="_x0000_s1026" type="#_x0000_t202" style="position:absolute;margin-left:0;margin-top:352.3pt;width:410.9pt;height:105.5pt;z-index:251661312;visibility:visible;mso-width-percent:950;mso-position-horizontal:center;mso-position-horizontal-relative:margin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sz w:val="96"/>
                          <w:szCs w:val="24"/>
                          <w:lang w:val="en-GB"/>
                        </w:rPr>
                        <w:alias w:val="Titolo"/>
                        <w:tag w:val=""/>
                        <w:id w:val="-16062962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72F154FE" w14:textId="77777777" w:rsidR="00C724DC" w:rsidRPr="00C06675" w:rsidRDefault="00AF3F4F">
                          <w:pPr>
                            <w:pStyle w:val="Titolo"/>
                            <w:rPr>
                              <w:sz w:val="96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sz w:val="96"/>
                              <w:szCs w:val="24"/>
                              <w:lang w:val="en-GB"/>
                            </w:rPr>
                            <w:t>ADC Store</w:t>
                          </w:r>
                        </w:p>
                      </w:sdtContent>
                    </w:sdt>
                    <w:p w14:paraId="2F56803F" w14:textId="77777777" w:rsidR="00C724DC" w:rsidRPr="00C06675" w:rsidRDefault="00A14424">
                      <w:pPr>
                        <w:pStyle w:val="Sottotitolo"/>
                        <w:rPr>
                          <w:sz w:val="32"/>
                          <w:szCs w:val="24"/>
                        </w:rPr>
                      </w:pPr>
                      <w:sdt>
                        <w:sdtPr>
                          <w:rPr>
                            <w:sz w:val="32"/>
                            <w:szCs w:val="24"/>
                          </w:rPr>
                          <w:alias w:val="Sottotitolo"/>
                          <w:tag w:val=""/>
                          <w:id w:val="-154714097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724DC" w:rsidRPr="00C06675">
                            <w:rPr>
                              <w:sz w:val="32"/>
                              <w:szCs w:val="24"/>
                            </w:rPr>
                            <w:t>Documentazione del progetto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  <w:r w:rsidR="00A14424">
            <w:rPr>
              <w:noProof/>
              <w:lang w:bidi="th-TH"/>
            </w:rPr>
            <w:pict w14:anchorId="6D3E102B">
              <v:shape id="Casella di testo 17" o:spid="_x0000_s1027" type="#_x0000_t202" style="position:absolute;margin-left:0;margin-top:478.2pt;width:410.85pt;height:21.1pt;z-index:251660288;visibility:visible;mso-width-percent:950;mso-position-horizontal:center;mso-position-horizontal-relative:margin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" o:allowoverlap="f" filled="f" stroked="f" strokeweight=".5pt">
                <v:textbox style="mso-fit-shape-to-text:t" inset="0,,0">
                  <w:txbxContent>
                    <w:p w14:paraId="4732640E" w14:textId="04C2BE9E" w:rsidR="00C724DC" w:rsidRPr="00C06675" w:rsidRDefault="00A14424" w:rsidP="00C724DC">
                      <w:pPr>
                        <w:pStyle w:val="Informazionicontat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26"/>
                            <w:szCs w:val="26"/>
                            <w:lang w:val="es-ES"/>
                          </w:rPr>
                          <w:alias w:val="Nome"/>
                          <w:tag w:val=""/>
                          <w:id w:val="-30439702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04639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Angelo Casciani (matricola: 259321)</w:t>
                          </w:r>
                        </w:sdtContent>
                      </w:sdt>
                    </w:p>
                    <w:p w14:paraId="73354520" w14:textId="3E175F9B" w:rsidR="00C724DC" w:rsidRPr="00C06675" w:rsidRDefault="00C724DC" w:rsidP="00C724DC">
                      <w:pPr>
                        <w:pStyle w:val="Informazionicontat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06675">
                        <w:rPr>
                          <w:b/>
                          <w:bCs/>
                          <w:sz w:val="26"/>
                          <w:szCs w:val="26"/>
                        </w:rPr>
                        <w:t>David Di Marco</w:t>
                      </w:r>
                      <w:r w:rsidR="004D6D9F" w:rsidRPr="00C06675">
                        <w:rPr>
                          <w:b/>
                          <w:bCs/>
                          <w:sz w:val="26"/>
                          <w:szCs w:val="26"/>
                        </w:rPr>
                        <w:t xml:space="preserve"> (matricola: 259120)</w:t>
                      </w:r>
                    </w:p>
                    <w:p w14:paraId="5DA9C6DF" w14:textId="21BB9D98" w:rsidR="00C724DC" w:rsidRDefault="00C724DC" w:rsidP="00C724DC">
                      <w:pPr>
                        <w:pStyle w:val="Informazionicontat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06675">
                        <w:rPr>
                          <w:b/>
                          <w:bCs/>
                          <w:sz w:val="26"/>
                          <w:szCs w:val="26"/>
                        </w:rPr>
                        <w:t>Chiara Romano</w:t>
                      </w:r>
                      <w:r w:rsidR="004D6D9F" w:rsidRPr="00C06675">
                        <w:rPr>
                          <w:b/>
                          <w:bCs/>
                          <w:sz w:val="26"/>
                          <w:szCs w:val="26"/>
                        </w:rPr>
                        <w:t xml:space="preserve"> (matricola: 261485)</w:t>
                      </w:r>
                    </w:p>
                    <w:p w14:paraId="553F48BB" w14:textId="77777777" w:rsidR="00C06675" w:rsidRPr="00C06675" w:rsidRDefault="00C06675" w:rsidP="00C724DC">
                      <w:pPr>
                        <w:pStyle w:val="Informazionicontat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7D6011A" w14:textId="77777777" w:rsidR="00C724DC" w:rsidRPr="00D57A19" w:rsidRDefault="00C724DC" w:rsidP="00C724DC">
                      <w:pPr>
                        <w:pStyle w:val="Informazionicontatto"/>
                        <w:rPr>
                          <w:sz w:val="22"/>
                          <w:szCs w:val="22"/>
                        </w:rPr>
                      </w:pPr>
                    </w:p>
                    <w:p w14:paraId="67F5341C" w14:textId="77777777" w:rsidR="00C724DC" w:rsidRPr="00C06675" w:rsidRDefault="00A14424" w:rsidP="00C724DC">
                      <w:pPr>
                        <w:pStyle w:val="Informazionicontatto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Titolo del corso"/>
                          <w:tag w:val=""/>
                          <w:id w:val="-728219936"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C724DC" w:rsidRPr="00C06675">
                            <w:rPr>
                              <w:sz w:val="24"/>
                              <w:szCs w:val="24"/>
                            </w:rPr>
                            <w:t>Programmazione per il Web</w:t>
                          </w:r>
                        </w:sdtContent>
                      </w:sdt>
                    </w:p>
                    <w:p w14:paraId="44DD0524" w14:textId="77777777" w:rsidR="00C724DC" w:rsidRPr="00C06675" w:rsidRDefault="00C724DC" w:rsidP="00C724DC">
                      <w:pPr>
                        <w:pStyle w:val="Informazionicontatto"/>
                        <w:rPr>
                          <w:sz w:val="24"/>
                          <w:szCs w:val="24"/>
                        </w:rPr>
                      </w:pPr>
                      <w:r w:rsidRPr="00C06675">
                        <w:rPr>
                          <w:sz w:val="24"/>
                          <w:szCs w:val="24"/>
                        </w:rPr>
                        <w:t>Ingegneria dell’Informazione</w:t>
                      </w:r>
                    </w:p>
                    <w:p w14:paraId="6E1B104A" w14:textId="77777777" w:rsidR="00C724DC" w:rsidRPr="00C06675" w:rsidRDefault="00C724DC" w:rsidP="00C724DC">
                      <w:pPr>
                        <w:pStyle w:val="Informazionicontatto"/>
                        <w:rPr>
                          <w:sz w:val="24"/>
                          <w:szCs w:val="24"/>
                        </w:rPr>
                      </w:pPr>
                      <w:r w:rsidRPr="00C06675">
                        <w:rPr>
                          <w:sz w:val="24"/>
                          <w:szCs w:val="24"/>
                        </w:rPr>
                        <w:t>Università degli Studi dell’Aquila</w:t>
                      </w:r>
                    </w:p>
                    <w:p w14:paraId="1F4CDB66" w14:textId="77777777" w:rsidR="00C724DC" w:rsidRPr="00C06675" w:rsidRDefault="00C724DC" w:rsidP="00C724DC">
                      <w:pPr>
                        <w:pStyle w:val="Informazionicontatto"/>
                        <w:rPr>
                          <w:sz w:val="24"/>
                          <w:szCs w:val="24"/>
                        </w:rPr>
                      </w:pPr>
                      <w:r w:rsidRPr="00C06675">
                        <w:rPr>
                          <w:sz w:val="24"/>
                          <w:szCs w:val="24"/>
                        </w:rPr>
                        <w:t> 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ta"/>
                          <w:tag w:val=""/>
                          <w:id w:val="2032065285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 MMMM 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Pr="00C06675">
                            <w:rPr>
                              <w:sz w:val="24"/>
                              <w:szCs w:val="24"/>
                            </w:rPr>
                            <w:t>Anno accademico 2020/21</w:t>
                          </w:r>
                        </w:sdtContent>
                      </w:sdt>
                    </w:p>
                    <w:p w14:paraId="62899CE9" w14:textId="77777777" w:rsidR="00C724DC" w:rsidRPr="00D20C3A" w:rsidRDefault="00C724DC">
                      <w:pPr>
                        <w:pStyle w:val="Informazionicontatto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sdt>
          <w:sdtPr>
            <w:rPr>
              <w:rFonts w:asciiTheme="minorHAnsi" w:eastAsiaTheme="minorHAnsi" w:hAnsiTheme="minorHAnsi" w:cstheme="minorBidi"/>
              <w:color w:val="000000" w:themeColor="text1"/>
              <w:sz w:val="20"/>
            </w:rPr>
            <w:id w:val="-40245975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color w:val="595959" w:themeColor="text1" w:themeTint="A6"/>
            </w:rPr>
          </w:sdtEndPr>
          <w:sdtContent>
            <w:p w14:paraId="73AD24FC" w14:textId="77777777" w:rsidR="00C724DC" w:rsidRPr="00C06675" w:rsidRDefault="00C724DC">
              <w:pPr>
                <w:pStyle w:val="Titolosommario"/>
                <w:rPr>
                  <w:sz w:val="36"/>
                  <w:szCs w:val="24"/>
                </w:rPr>
              </w:pPr>
              <w:r w:rsidRPr="00C06675">
                <w:rPr>
                  <w:sz w:val="36"/>
                  <w:szCs w:val="24"/>
                </w:rPr>
                <w:t>Sommario</w:t>
              </w:r>
            </w:p>
            <w:p w14:paraId="5470D32D" w14:textId="77777777" w:rsidR="00432ACB" w:rsidRPr="00C06675" w:rsidRDefault="007E2CBE">
              <w:pPr>
                <w:pStyle w:val="Sommario1"/>
                <w:tabs>
                  <w:tab w:val="right" w:leader="dot" w:pos="8728"/>
                </w:tabs>
                <w:rPr>
                  <w:rFonts w:eastAsiaTheme="minorEastAsia"/>
                  <w:noProof/>
                  <w:color w:val="auto"/>
                  <w:sz w:val="28"/>
                  <w:szCs w:val="28"/>
                  <w:lang w:eastAsia="it-IT"/>
                </w:rPr>
              </w:pPr>
              <w:r w:rsidRPr="00C06675">
                <w:rPr>
                  <w:sz w:val="24"/>
                  <w:szCs w:val="24"/>
                  <w:lang w:val="en-US" w:eastAsia="en-US"/>
                </w:rPr>
                <w:fldChar w:fldCharType="begin"/>
              </w:r>
              <w:r w:rsidR="00C724DC" w:rsidRPr="00C06675">
                <w:rPr>
                  <w:sz w:val="24"/>
                  <w:szCs w:val="24"/>
                </w:rPr>
                <w:instrText xml:space="preserve"> TOC \o "1-3" \h \z \u </w:instrText>
              </w:r>
              <w:r w:rsidRPr="00C06675">
                <w:rPr>
                  <w:sz w:val="24"/>
                  <w:szCs w:val="24"/>
                  <w:lang w:val="en-US" w:eastAsia="en-US"/>
                </w:rPr>
                <w:fldChar w:fldCharType="separate"/>
              </w:r>
              <w:hyperlink w:anchor="_Toc69722175" w:history="1">
                <w:r w:rsidR="00432ACB" w:rsidRPr="00C06675">
                  <w:rPr>
                    <w:rStyle w:val="Collegamentoipertestuale"/>
                    <w:noProof/>
                    <w:sz w:val="24"/>
                    <w:szCs w:val="24"/>
                  </w:rPr>
                  <w:t>Obiettivi del progetto</w:t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C06675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instrText xml:space="preserve"> PAGEREF _Toc69722175 \h </w:instrText>
                </w:r>
                <w:r w:rsidRPr="00C06675">
                  <w:rPr>
                    <w:noProof/>
                    <w:webHidden/>
                    <w:sz w:val="24"/>
                    <w:szCs w:val="24"/>
                  </w:rPr>
                </w:r>
                <w:r w:rsidRPr="00C06675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>1</w:t>
                </w:r>
                <w:r w:rsidRPr="00C06675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7625A77" w14:textId="77777777" w:rsidR="00432ACB" w:rsidRPr="00C06675" w:rsidRDefault="00A14424">
              <w:pPr>
                <w:pStyle w:val="Sommario1"/>
                <w:tabs>
                  <w:tab w:val="right" w:leader="dot" w:pos="8728"/>
                </w:tabs>
                <w:rPr>
                  <w:rFonts w:eastAsiaTheme="minorEastAsia"/>
                  <w:noProof/>
                  <w:color w:val="auto"/>
                  <w:sz w:val="28"/>
                  <w:szCs w:val="28"/>
                  <w:lang w:eastAsia="it-IT"/>
                </w:rPr>
              </w:pPr>
              <w:hyperlink w:anchor="_Toc69722176" w:history="1">
                <w:r w:rsidR="00432ACB" w:rsidRPr="00C06675">
                  <w:rPr>
                    <w:rStyle w:val="Collegamentoipertestuale"/>
                    <w:noProof/>
                    <w:sz w:val="24"/>
                    <w:szCs w:val="24"/>
                  </w:rPr>
                  <w:t>Motivazioni</w:t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instrText xml:space="preserve"> PAGEREF _Toc69722176 \h </w:instrTex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>1</w: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3353708" w14:textId="77777777" w:rsidR="00432ACB" w:rsidRPr="00C06675" w:rsidRDefault="00A14424">
              <w:pPr>
                <w:pStyle w:val="Sommario1"/>
                <w:tabs>
                  <w:tab w:val="right" w:leader="dot" w:pos="8728"/>
                </w:tabs>
                <w:rPr>
                  <w:rFonts w:eastAsiaTheme="minorEastAsia"/>
                  <w:noProof/>
                  <w:color w:val="auto"/>
                  <w:sz w:val="28"/>
                  <w:szCs w:val="28"/>
                  <w:lang w:eastAsia="it-IT"/>
                </w:rPr>
              </w:pPr>
              <w:hyperlink w:anchor="_Toc69722177" w:history="1">
                <w:r w:rsidR="00432ACB" w:rsidRPr="00C06675">
                  <w:rPr>
                    <w:rStyle w:val="Collegamentoipertestuale"/>
                    <w:noProof/>
                    <w:sz w:val="24"/>
                    <w:szCs w:val="24"/>
                  </w:rPr>
                  <w:t>Tipologie di utenti</w:t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instrText xml:space="preserve"> PAGEREF _Toc69722177 \h </w:instrTex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>1</w: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B8D29C4" w14:textId="77777777" w:rsidR="00432ACB" w:rsidRPr="00C06675" w:rsidRDefault="00A14424">
              <w:pPr>
                <w:pStyle w:val="Sommario1"/>
                <w:tabs>
                  <w:tab w:val="right" w:leader="dot" w:pos="8728"/>
                </w:tabs>
                <w:rPr>
                  <w:rFonts w:eastAsiaTheme="minorEastAsia"/>
                  <w:noProof/>
                  <w:color w:val="auto"/>
                  <w:sz w:val="28"/>
                  <w:szCs w:val="28"/>
                  <w:lang w:eastAsia="it-IT"/>
                </w:rPr>
              </w:pPr>
              <w:hyperlink w:anchor="_Toc69722178" w:history="1">
                <w:r w:rsidR="00432ACB" w:rsidRPr="00C06675">
                  <w:rPr>
                    <w:rStyle w:val="Collegamentoipertestuale"/>
                    <w:noProof/>
                    <w:sz w:val="24"/>
                    <w:szCs w:val="24"/>
                  </w:rPr>
                  <w:t>Funzionalità principali richieste dagli utenti: casi d’uso</w:t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instrText xml:space="preserve"> PAGEREF _Toc69722178 \h </w:instrTex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>1</w: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1880158" w14:textId="77777777" w:rsidR="00432ACB" w:rsidRPr="00C06675" w:rsidRDefault="00A14424">
              <w:pPr>
                <w:pStyle w:val="Sommario1"/>
                <w:tabs>
                  <w:tab w:val="right" w:leader="dot" w:pos="8728"/>
                </w:tabs>
                <w:rPr>
                  <w:rFonts w:eastAsiaTheme="minorEastAsia"/>
                  <w:noProof/>
                  <w:color w:val="auto"/>
                  <w:sz w:val="28"/>
                  <w:szCs w:val="28"/>
                  <w:lang w:eastAsia="it-IT"/>
                </w:rPr>
              </w:pPr>
              <w:hyperlink w:anchor="_Toc69722179" w:history="1">
                <w:r w:rsidR="00432ACB" w:rsidRPr="00C06675">
                  <w:rPr>
                    <w:rStyle w:val="Collegamentoipertestuale"/>
                    <w:noProof/>
                    <w:sz w:val="24"/>
                    <w:szCs w:val="24"/>
                  </w:rPr>
                  <w:t>Altri requisiti del progetto</w:t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instrText xml:space="preserve"> PAGEREF _Toc69722179 \h </w:instrTex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32ACB" w:rsidRPr="00C06675">
                  <w:rPr>
                    <w:noProof/>
                    <w:webHidden/>
                    <w:sz w:val="24"/>
                    <w:szCs w:val="24"/>
                  </w:rPr>
                  <w:t>4</w:t>
                </w:r>
                <w:r w:rsidR="007E2CBE" w:rsidRPr="00C06675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9A86F34" w14:textId="77777777" w:rsidR="00C724DC" w:rsidRDefault="007E2CBE">
              <w:r w:rsidRPr="00C06675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6DBED662" w14:textId="77777777" w:rsidR="00A11DB7" w:rsidRPr="00CE193C" w:rsidRDefault="00C724DC" w:rsidP="00CE193C">
          <w:pPr>
            <w:spacing w:after="200" w:line="264" w:lineRule="auto"/>
            <w:rPr>
              <w:rStyle w:val="Titolo1Carattere"/>
              <w:rFonts w:asciiTheme="minorHAnsi" w:eastAsiaTheme="minorHAnsi" w:hAnsiTheme="minorHAnsi" w:cstheme="minorBidi"/>
              <w:color w:val="595959" w:themeColor="text1" w:themeTint="A6"/>
              <w:sz w:val="20"/>
            </w:rPr>
          </w:pPr>
          <w:r>
            <w:br w:type="page"/>
          </w:r>
        </w:p>
      </w:sdtContent>
    </w:sdt>
    <w:p w14:paraId="4D336C28" w14:textId="77777777" w:rsidR="00C724DC" w:rsidRDefault="00C724DC"/>
    <w:p w14:paraId="48C90C6D" w14:textId="77777777" w:rsidR="00D42881" w:rsidRPr="00C06675" w:rsidRDefault="00D42881" w:rsidP="00D42881">
      <w:pPr>
        <w:pStyle w:val="Titolo1"/>
        <w:rPr>
          <w:sz w:val="36"/>
          <w:szCs w:val="24"/>
        </w:rPr>
      </w:pPr>
      <w:bookmarkStart w:id="0" w:name="_Toc69722175"/>
      <w:r w:rsidRPr="00C06675">
        <w:rPr>
          <w:sz w:val="36"/>
          <w:szCs w:val="24"/>
        </w:rPr>
        <w:t>Obiettivi del progetto</w:t>
      </w:r>
      <w:bookmarkEnd w:id="0"/>
    </w:p>
    <w:p w14:paraId="63EE9FE4" w14:textId="3870C7C3" w:rsidR="00AD7967" w:rsidRPr="00C06675" w:rsidRDefault="00AD7967" w:rsidP="00AD7967">
      <w:pPr>
        <w:rPr>
          <w:sz w:val="24"/>
          <w:szCs w:val="24"/>
        </w:rPr>
      </w:pPr>
      <w:r w:rsidRPr="00C06675">
        <w:rPr>
          <w:sz w:val="24"/>
          <w:szCs w:val="24"/>
        </w:rPr>
        <w:t>L’applicazione web in questione facilita la gestione d</w:t>
      </w:r>
      <w:r w:rsidR="002054E9" w:rsidRPr="00C06675">
        <w:rPr>
          <w:sz w:val="24"/>
          <w:szCs w:val="24"/>
        </w:rPr>
        <w:t xml:space="preserve">ella </w:t>
      </w:r>
      <w:r w:rsidRPr="00C06675">
        <w:rPr>
          <w:sz w:val="24"/>
          <w:szCs w:val="24"/>
        </w:rPr>
        <w:t xml:space="preserve">catena locale di supermercati </w:t>
      </w:r>
      <w:r w:rsidR="002054E9" w:rsidRPr="00C06675">
        <w:rPr>
          <w:i/>
          <w:iCs/>
          <w:sz w:val="24"/>
          <w:szCs w:val="24"/>
        </w:rPr>
        <w:t>ADC Store</w:t>
      </w:r>
      <w:r w:rsidR="00C90513">
        <w:rPr>
          <w:i/>
          <w:iCs/>
          <w:sz w:val="24"/>
          <w:szCs w:val="24"/>
        </w:rPr>
        <w:t xml:space="preserve"> </w:t>
      </w:r>
      <w:r w:rsidRPr="00C06675">
        <w:rPr>
          <w:sz w:val="24"/>
          <w:szCs w:val="24"/>
        </w:rPr>
        <w:t xml:space="preserve">con diversi punti vendita dislocati in città. Essa permette agli utenti di effettuare la propria spesa online </w:t>
      </w:r>
      <w:r w:rsidR="00CF1EA9">
        <w:rPr>
          <w:sz w:val="24"/>
          <w:szCs w:val="24"/>
        </w:rPr>
        <w:t>e di scegliere</w:t>
      </w:r>
      <w:r w:rsidRPr="00C06675">
        <w:rPr>
          <w:sz w:val="24"/>
          <w:szCs w:val="24"/>
        </w:rPr>
        <w:t xml:space="preserve"> le modalità di consegna</w:t>
      </w:r>
      <w:r w:rsidR="00B157D8">
        <w:rPr>
          <w:sz w:val="24"/>
          <w:szCs w:val="24"/>
        </w:rPr>
        <w:t>/ritiro.</w:t>
      </w:r>
    </w:p>
    <w:p w14:paraId="5478D60D" w14:textId="77777777" w:rsidR="00D42881" w:rsidRPr="00C06675" w:rsidRDefault="00D42881" w:rsidP="00D42881">
      <w:pPr>
        <w:pStyle w:val="Titolo1"/>
        <w:rPr>
          <w:sz w:val="36"/>
          <w:szCs w:val="24"/>
        </w:rPr>
      </w:pPr>
      <w:bookmarkStart w:id="1" w:name="_Toc69722176"/>
      <w:r w:rsidRPr="00C06675">
        <w:rPr>
          <w:sz w:val="36"/>
          <w:szCs w:val="24"/>
        </w:rPr>
        <w:t>Motivazioni</w:t>
      </w:r>
      <w:bookmarkEnd w:id="1"/>
    </w:p>
    <w:p w14:paraId="3AB8A3F7" w14:textId="77777777" w:rsidR="00B34F0F" w:rsidRPr="00C06675" w:rsidRDefault="00AD7967" w:rsidP="00D42881">
      <w:pPr>
        <w:rPr>
          <w:sz w:val="24"/>
          <w:szCs w:val="24"/>
        </w:rPr>
      </w:pPr>
      <w:r w:rsidRPr="00C06675">
        <w:rPr>
          <w:sz w:val="24"/>
          <w:szCs w:val="24"/>
        </w:rPr>
        <w:t>Il progetto nasce dalla necessità della catena di supermercati di digitalizzare i servizi offerti ai clienti</w:t>
      </w:r>
      <w:r w:rsidR="00B34F0F" w:rsidRPr="00C06675">
        <w:rPr>
          <w:sz w:val="24"/>
          <w:szCs w:val="24"/>
        </w:rPr>
        <w:t>. L’importanza di tale digitalizzazione risulta evidente per far fronte alle difficoltà poste dall’attuale pandemia</w:t>
      </w:r>
      <w:r w:rsidR="00B157D8">
        <w:rPr>
          <w:sz w:val="24"/>
          <w:szCs w:val="24"/>
        </w:rPr>
        <w:t xml:space="preserve">, </w:t>
      </w:r>
      <w:r w:rsidR="00B34F0F" w:rsidRPr="00C06675">
        <w:rPr>
          <w:sz w:val="24"/>
          <w:szCs w:val="24"/>
        </w:rPr>
        <w:t>sia nei confronti dell’attività, che ne risulta agevolata, sia verso i clienti,</w:t>
      </w:r>
      <w:r w:rsidR="00C31DA7" w:rsidRPr="00C06675">
        <w:rPr>
          <w:sz w:val="24"/>
          <w:szCs w:val="24"/>
        </w:rPr>
        <w:t xml:space="preserve"> che possono effettuare la spesa comodamente da casa</w:t>
      </w:r>
      <w:r w:rsidR="003F1B64">
        <w:rPr>
          <w:sz w:val="24"/>
          <w:szCs w:val="24"/>
        </w:rPr>
        <w:t xml:space="preserve">, </w:t>
      </w:r>
      <w:r w:rsidR="00C31DA7" w:rsidRPr="00C06675">
        <w:rPr>
          <w:sz w:val="24"/>
          <w:szCs w:val="24"/>
        </w:rPr>
        <w:t>senza necessità di spostamenti.</w:t>
      </w:r>
    </w:p>
    <w:p w14:paraId="5876FC24" w14:textId="77777777" w:rsidR="00D42881" w:rsidRPr="00C06675" w:rsidRDefault="00D42881" w:rsidP="00D42881">
      <w:pPr>
        <w:pStyle w:val="Titolo1"/>
        <w:rPr>
          <w:sz w:val="36"/>
          <w:szCs w:val="24"/>
        </w:rPr>
      </w:pPr>
      <w:bookmarkStart w:id="2" w:name="_Toc69722177"/>
      <w:r w:rsidRPr="00C06675">
        <w:rPr>
          <w:sz w:val="36"/>
          <w:szCs w:val="24"/>
        </w:rPr>
        <w:t>Tipologie di utenti</w:t>
      </w:r>
      <w:bookmarkEnd w:id="2"/>
    </w:p>
    <w:p w14:paraId="67B3E0DE" w14:textId="77777777" w:rsidR="00D856F7" w:rsidRPr="00C06675" w:rsidRDefault="000A7595" w:rsidP="00D42881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06675">
        <w:rPr>
          <w:b/>
          <w:bCs/>
          <w:sz w:val="24"/>
          <w:szCs w:val="24"/>
        </w:rPr>
        <w:t>Amministratore</w:t>
      </w:r>
    </w:p>
    <w:p w14:paraId="7AC6A526" w14:textId="77777777" w:rsidR="00D42881" w:rsidRPr="00C06675" w:rsidRDefault="00D856F7" w:rsidP="00D856F7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G</w:t>
      </w:r>
      <w:r w:rsidR="000A7595" w:rsidRPr="00C06675">
        <w:rPr>
          <w:sz w:val="24"/>
          <w:szCs w:val="24"/>
        </w:rPr>
        <w:t>estisce la merce in vendita e possiede una panoramica degli utenti registrati</w:t>
      </w:r>
      <w:r w:rsidR="00590743" w:rsidRPr="00C06675">
        <w:rPr>
          <w:sz w:val="24"/>
          <w:szCs w:val="24"/>
        </w:rPr>
        <w:t>.</w:t>
      </w:r>
    </w:p>
    <w:p w14:paraId="31BA905A" w14:textId="77777777" w:rsidR="00D856F7" w:rsidRPr="00C06675" w:rsidRDefault="000A7595" w:rsidP="00D856F7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06675">
        <w:rPr>
          <w:b/>
          <w:bCs/>
          <w:sz w:val="24"/>
          <w:szCs w:val="24"/>
        </w:rPr>
        <w:t>Utenti registrati</w:t>
      </w:r>
    </w:p>
    <w:p w14:paraId="5D4095C0" w14:textId="77777777" w:rsidR="00D42881" w:rsidRPr="00C06675" w:rsidRDefault="00D856F7" w:rsidP="00D856F7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P</w:t>
      </w:r>
      <w:r w:rsidR="00E13E67" w:rsidRPr="00C06675">
        <w:rPr>
          <w:sz w:val="24"/>
          <w:szCs w:val="24"/>
        </w:rPr>
        <w:t>ossono effettuare la spesa, accumulare punti e salvare car</w:t>
      </w:r>
      <w:r w:rsidR="00590743" w:rsidRPr="00C06675">
        <w:rPr>
          <w:sz w:val="24"/>
          <w:szCs w:val="24"/>
        </w:rPr>
        <w:t>relli preferiti.</w:t>
      </w:r>
    </w:p>
    <w:p w14:paraId="11BDC46A" w14:textId="77777777" w:rsidR="00D856F7" w:rsidRPr="00C06675" w:rsidRDefault="000A7595" w:rsidP="00D42881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06675">
        <w:rPr>
          <w:b/>
          <w:bCs/>
          <w:sz w:val="24"/>
          <w:szCs w:val="24"/>
        </w:rPr>
        <w:t>Utenti non registrati</w:t>
      </w:r>
    </w:p>
    <w:p w14:paraId="3824CBEF" w14:textId="59AC6878" w:rsidR="00D42881" w:rsidRPr="00C06675" w:rsidRDefault="00D856F7" w:rsidP="00D856F7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P</w:t>
      </w:r>
      <w:r w:rsidR="00590743" w:rsidRPr="00C06675">
        <w:rPr>
          <w:sz w:val="24"/>
          <w:szCs w:val="24"/>
        </w:rPr>
        <w:t>ossono visualizzare i prodotti in vendita e</w:t>
      </w:r>
      <w:r w:rsidRPr="00C06675">
        <w:rPr>
          <w:sz w:val="24"/>
          <w:szCs w:val="24"/>
        </w:rPr>
        <w:t>d</w:t>
      </w:r>
      <w:r w:rsidR="00590743" w:rsidRPr="00C06675">
        <w:rPr>
          <w:sz w:val="24"/>
          <w:szCs w:val="24"/>
        </w:rPr>
        <w:t xml:space="preserve"> effettuare la registrazione</w:t>
      </w:r>
      <w:r w:rsidR="00C90513">
        <w:rPr>
          <w:sz w:val="24"/>
          <w:szCs w:val="24"/>
        </w:rPr>
        <w:t xml:space="preserve"> </w:t>
      </w:r>
      <w:r w:rsidRPr="00C06675">
        <w:rPr>
          <w:sz w:val="24"/>
          <w:szCs w:val="24"/>
        </w:rPr>
        <w:t>per avere accesso alle funzionalità offerte agli utenti registrati</w:t>
      </w:r>
      <w:r w:rsidR="00590743" w:rsidRPr="00C06675">
        <w:rPr>
          <w:sz w:val="24"/>
          <w:szCs w:val="24"/>
        </w:rPr>
        <w:t>.</w:t>
      </w:r>
    </w:p>
    <w:p w14:paraId="76B056DA" w14:textId="77777777" w:rsidR="00D42881" w:rsidRPr="00C06675" w:rsidRDefault="00D42881" w:rsidP="00D42881">
      <w:pPr>
        <w:pStyle w:val="Titolo1"/>
        <w:rPr>
          <w:sz w:val="36"/>
          <w:szCs w:val="24"/>
        </w:rPr>
      </w:pPr>
      <w:bookmarkStart w:id="3" w:name="_Toc69722178"/>
      <w:r w:rsidRPr="00C06675">
        <w:rPr>
          <w:sz w:val="36"/>
          <w:szCs w:val="24"/>
        </w:rPr>
        <w:t>Funzionalità principali richieste dagli utenti</w:t>
      </w:r>
      <w:r w:rsidR="005D3406" w:rsidRPr="00C06675">
        <w:rPr>
          <w:sz w:val="36"/>
          <w:szCs w:val="24"/>
        </w:rPr>
        <w:t>: casi d’uso</w:t>
      </w:r>
      <w:bookmarkEnd w:id="3"/>
    </w:p>
    <w:p w14:paraId="6600F0E3" w14:textId="77777777" w:rsidR="00122D6F" w:rsidRDefault="00D1714A" w:rsidP="00122D6F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 xml:space="preserve">Cercare </w:t>
      </w:r>
      <w:r w:rsidR="00222850" w:rsidRPr="00C06675">
        <w:rPr>
          <w:i/>
          <w:iCs/>
          <w:sz w:val="24"/>
          <w:szCs w:val="24"/>
        </w:rPr>
        <w:t>un</w:t>
      </w:r>
      <w:r w:rsidR="00382B9D" w:rsidRPr="00C06675">
        <w:rPr>
          <w:i/>
          <w:iCs/>
          <w:sz w:val="24"/>
          <w:szCs w:val="24"/>
        </w:rPr>
        <w:t xml:space="preserve"> prodott</w:t>
      </w:r>
      <w:r w:rsidR="00222850" w:rsidRPr="00C06675">
        <w:rPr>
          <w:i/>
          <w:iCs/>
          <w:sz w:val="24"/>
          <w:szCs w:val="24"/>
        </w:rPr>
        <w:t>o</w:t>
      </w:r>
    </w:p>
    <w:p w14:paraId="4D2632DE" w14:textId="23C28AC1" w:rsidR="005C2D1A" w:rsidRDefault="005C2D1A" w:rsidP="005C2D1A">
      <w:pPr>
        <w:pStyle w:val="Paragrafoelenco"/>
        <w:rPr>
          <w:sz w:val="24"/>
          <w:szCs w:val="24"/>
        </w:rPr>
      </w:pPr>
      <w:r w:rsidRPr="005C2D1A">
        <w:rPr>
          <w:sz w:val="24"/>
          <w:szCs w:val="24"/>
        </w:rPr>
        <w:t xml:space="preserve">Precondizione: </w:t>
      </w:r>
      <w:r w:rsidR="00726D4F">
        <w:rPr>
          <w:sz w:val="24"/>
          <w:szCs w:val="24"/>
        </w:rPr>
        <w:t>nessuna.</w:t>
      </w:r>
    </w:p>
    <w:p w14:paraId="4D7A58E5" w14:textId="77777777" w:rsidR="0095674C" w:rsidRPr="005C2D1A" w:rsidRDefault="0095674C" w:rsidP="005C2D1A">
      <w:pPr>
        <w:pStyle w:val="Paragrafoelenco"/>
        <w:rPr>
          <w:sz w:val="24"/>
          <w:szCs w:val="24"/>
        </w:rPr>
      </w:pPr>
    </w:p>
    <w:p w14:paraId="69B138C2" w14:textId="45F6D3A3" w:rsidR="00122D6F" w:rsidRPr="00C06675" w:rsidRDefault="005C5525" w:rsidP="005C5525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a</w:t>
      </w:r>
      <w:r w:rsidR="00D1714A" w:rsidRPr="00C06675">
        <w:rPr>
          <w:sz w:val="24"/>
          <w:szCs w:val="24"/>
        </w:rPr>
        <w:t xml:space="preserve">l sistema di </w:t>
      </w:r>
      <w:r w:rsidR="00122D6F" w:rsidRPr="00C06675">
        <w:rPr>
          <w:sz w:val="24"/>
          <w:szCs w:val="24"/>
        </w:rPr>
        <w:t>visualizzare i</w:t>
      </w:r>
      <w:r w:rsidR="00D1714A" w:rsidRPr="00C06675">
        <w:rPr>
          <w:sz w:val="24"/>
          <w:szCs w:val="24"/>
        </w:rPr>
        <w:t xml:space="preserve"> prodott</w:t>
      </w:r>
      <w:r w:rsidR="00122D6F" w:rsidRPr="00C06675">
        <w:rPr>
          <w:sz w:val="24"/>
          <w:szCs w:val="24"/>
        </w:rPr>
        <w:t xml:space="preserve">i </w:t>
      </w:r>
      <w:r w:rsidR="00222850" w:rsidRPr="00C06675">
        <w:rPr>
          <w:sz w:val="24"/>
          <w:szCs w:val="24"/>
        </w:rPr>
        <w:t>in vendita</w:t>
      </w:r>
      <w:r w:rsidR="00A84638">
        <w:rPr>
          <w:sz w:val="24"/>
          <w:szCs w:val="24"/>
        </w:rPr>
        <w:t>.</w:t>
      </w:r>
    </w:p>
    <w:p w14:paraId="4EDB5613" w14:textId="321E0D73" w:rsidR="005C5525" w:rsidRPr="00B157D8" w:rsidRDefault="00122D6F" w:rsidP="00B157D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li mostra</w:t>
      </w:r>
      <w:r w:rsidR="00B157D8">
        <w:rPr>
          <w:sz w:val="24"/>
          <w:szCs w:val="24"/>
        </w:rPr>
        <w:t>,</w:t>
      </w:r>
      <w:r w:rsidRPr="00C06675">
        <w:rPr>
          <w:sz w:val="24"/>
          <w:szCs w:val="24"/>
        </w:rPr>
        <w:t xml:space="preserve"> forn</w:t>
      </w:r>
      <w:r w:rsidR="00B157D8">
        <w:rPr>
          <w:sz w:val="24"/>
          <w:szCs w:val="24"/>
        </w:rPr>
        <w:t xml:space="preserve">endo </w:t>
      </w:r>
      <w:r w:rsidR="00B157D8" w:rsidRPr="00B157D8">
        <w:rPr>
          <w:sz w:val="24"/>
          <w:szCs w:val="24"/>
        </w:rPr>
        <w:t>anche</w:t>
      </w:r>
      <w:r w:rsidR="008B01ED">
        <w:rPr>
          <w:sz w:val="24"/>
          <w:szCs w:val="24"/>
        </w:rPr>
        <w:t xml:space="preserve"> </w:t>
      </w:r>
      <w:r w:rsidRPr="00B157D8">
        <w:rPr>
          <w:sz w:val="24"/>
          <w:szCs w:val="24"/>
        </w:rPr>
        <w:t>una barra di ricerca</w:t>
      </w:r>
      <w:r w:rsidR="00B157D8">
        <w:rPr>
          <w:sz w:val="24"/>
          <w:szCs w:val="24"/>
        </w:rPr>
        <w:t xml:space="preserve"> insieme alla lista dei prodotti</w:t>
      </w:r>
      <w:r w:rsidR="00A84638">
        <w:rPr>
          <w:sz w:val="24"/>
          <w:szCs w:val="24"/>
        </w:rPr>
        <w:t>.</w:t>
      </w:r>
    </w:p>
    <w:p w14:paraId="4F81EA72" w14:textId="710A2DAF" w:rsidR="00122D6F" w:rsidRPr="00C06675" w:rsidRDefault="00122D6F" w:rsidP="005C5525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L’utente inserisce </w:t>
      </w:r>
      <w:r w:rsidR="00B157D8">
        <w:rPr>
          <w:sz w:val="24"/>
          <w:szCs w:val="24"/>
        </w:rPr>
        <w:t xml:space="preserve">nella barra di ricerca </w:t>
      </w:r>
      <w:r w:rsidR="00222850" w:rsidRPr="00C06675">
        <w:rPr>
          <w:sz w:val="24"/>
          <w:szCs w:val="24"/>
        </w:rPr>
        <w:t xml:space="preserve">la tipologia </w:t>
      </w:r>
      <w:r w:rsidR="00726D4F">
        <w:rPr>
          <w:sz w:val="24"/>
          <w:szCs w:val="24"/>
        </w:rPr>
        <w:t xml:space="preserve">o il nome specifico del </w:t>
      </w:r>
      <w:r w:rsidR="00726D4F" w:rsidRPr="00C06675">
        <w:rPr>
          <w:sz w:val="24"/>
          <w:szCs w:val="24"/>
        </w:rPr>
        <w:t>prodotto desiderato</w:t>
      </w:r>
    </w:p>
    <w:p w14:paraId="460C058F" w14:textId="77777777" w:rsidR="00222850" w:rsidRPr="00C06675" w:rsidRDefault="00222850" w:rsidP="0022285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i prodotti inerenti alla ricerca</w:t>
      </w:r>
      <w:r w:rsidR="00B157D8">
        <w:rPr>
          <w:sz w:val="24"/>
          <w:szCs w:val="24"/>
        </w:rPr>
        <w:t>.</w:t>
      </w:r>
    </w:p>
    <w:p w14:paraId="563E193D" w14:textId="77777777" w:rsidR="00382B9D" w:rsidRPr="00C06675" w:rsidRDefault="00222850" w:rsidP="00382B9D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>Aggiungere un prodotto al carrello</w:t>
      </w:r>
    </w:p>
    <w:p w14:paraId="275B0E48" w14:textId="619DFBBB" w:rsidR="00861983" w:rsidRPr="00C06675" w:rsidRDefault="00861983" w:rsidP="00861983">
      <w:pPr>
        <w:ind w:left="720"/>
        <w:rPr>
          <w:sz w:val="24"/>
          <w:szCs w:val="24"/>
        </w:rPr>
      </w:pPr>
      <w:r w:rsidRPr="00C06675">
        <w:rPr>
          <w:sz w:val="24"/>
          <w:szCs w:val="24"/>
        </w:rPr>
        <w:t xml:space="preserve">Precondizione: l’utente deve essere </w:t>
      </w:r>
      <w:r w:rsidR="00B04639">
        <w:rPr>
          <w:sz w:val="24"/>
          <w:szCs w:val="24"/>
        </w:rPr>
        <w:t>registrato</w:t>
      </w:r>
      <w:r w:rsidR="00A37FAD">
        <w:rPr>
          <w:sz w:val="24"/>
          <w:szCs w:val="24"/>
        </w:rPr>
        <w:t>.</w:t>
      </w:r>
    </w:p>
    <w:p w14:paraId="6B3FA0D1" w14:textId="34CDF049" w:rsidR="00222850" w:rsidRPr="00C06675" w:rsidRDefault="00222850" w:rsidP="0022285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06675">
        <w:rPr>
          <w:sz w:val="24"/>
          <w:szCs w:val="24"/>
        </w:rPr>
        <w:lastRenderedPageBreak/>
        <w:t>L’utente cerca il prodotto</w:t>
      </w:r>
      <w:r w:rsidR="00A84638">
        <w:rPr>
          <w:sz w:val="24"/>
          <w:szCs w:val="24"/>
        </w:rPr>
        <w:t>.</w:t>
      </w:r>
    </w:p>
    <w:p w14:paraId="030968C4" w14:textId="5B87F603" w:rsidR="00222850" w:rsidRPr="00C06675" w:rsidRDefault="00222850" w:rsidP="0022285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L’utente seleziona </w:t>
      </w:r>
      <w:r w:rsidR="003F1B64">
        <w:rPr>
          <w:sz w:val="24"/>
          <w:szCs w:val="24"/>
        </w:rPr>
        <w:t>il prodotto</w:t>
      </w:r>
      <w:r w:rsidRPr="00C06675">
        <w:rPr>
          <w:sz w:val="24"/>
          <w:szCs w:val="24"/>
        </w:rPr>
        <w:t xml:space="preserve"> desiderato</w:t>
      </w:r>
      <w:r w:rsidR="00A84638">
        <w:rPr>
          <w:sz w:val="24"/>
          <w:szCs w:val="24"/>
        </w:rPr>
        <w:t>.</w:t>
      </w:r>
    </w:p>
    <w:p w14:paraId="1B04DDFA" w14:textId="07B7E4B7" w:rsidR="00AD2508" w:rsidRPr="00C06675" w:rsidRDefault="00222850" w:rsidP="00AD250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la schermata con i dettagli del prodotto</w:t>
      </w:r>
      <w:r w:rsidR="00067FE3" w:rsidRPr="00C06675">
        <w:rPr>
          <w:sz w:val="24"/>
          <w:szCs w:val="24"/>
        </w:rPr>
        <w:t xml:space="preserve"> (</w:t>
      </w:r>
      <w:r w:rsidR="004846B5">
        <w:rPr>
          <w:sz w:val="24"/>
          <w:szCs w:val="24"/>
        </w:rPr>
        <w:t>nome, tipologia,</w:t>
      </w:r>
      <w:r w:rsidR="00900B0B">
        <w:rPr>
          <w:sz w:val="24"/>
          <w:szCs w:val="24"/>
        </w:rPr>
        <w:t xml:space="preserve"> marca,</w:t>
      </w:r>
      <w:r w:rsidR="004846B5">
        <w:rPr>
          <w:sz w:val="24"/>
          <w:szCs w:val="24"/>
        </w:rPr>
        <w:t xml:space="preserve"> </w:t>
      </w:r>
      <w:r w:rsidR="00067FE3" w:rsidRPr="00C06675">
        <w:rPr>
          <w:sz w:val="24"/>
          <w:szCs w:val="24"/>
        </w:rPr>
        <w:t xml:space="preserve">descrizione, </w:t>
      </w:r>
      <w:r w:rsidR="00900B0B">
        <w:rPr>
          <w:sz w:val="24"/>
          <w:szCs w:val="24"/>
        </w:rPr>
        <w:t xml:space="preserve">foto, </w:t>
      </w:r>
      <w:r w:rsidR="00067FE3" w:rsidRPr="00C06675">
        <w:rPr>
          <w:sz w:val="24"/>
          <w:szCs w:val="24"/>
        </w:rPr>
        <w:t>prezzo e quantità residua)</w:t>
      </w:r>
      <w:r w:rsidR="00A84638">
        <w:rPr>
          <w:sz w:val="24"/>
          <w:szCs w:val="24"/>
        </w:rPr>
        <w:t>.</w:t>
      </w:r>
    </w:p>
    <w:p w14:paraId="24C49132" w14:textId="77777777" w:rsidR="00222850" w:rsidRDefault="00222850" w:rsidP="00222850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aggiunge il prodotto al carrello</w:t>
      </w:r>
      <w:r w:rsidR="005819BF" w:rsidRPr="00C06675">
        <w:rPr>
          <w:sz w:val="24"/>
          <w:szCs w:val="24"/>
        </w:rPr>
        <w:t>, specificandone la quantità</w:t>
      </w:r>
      <w:r w:rsidR="00B157D8">
        <w:rPr>
          <w:sz w:val="24"/>
          <w:szCs w:val="24"/>
        </w:rPr>
        <w:t>.</w:t>
      </w:r>
    </w:p>
    <w:p w14:paraId="2402FFAF" w14:textId="77777777" w:rsidR="00280B7E" w:rsidRPr="00C06675" w:rsidRDefault="00280B7E" w:rsidP="00280B7E">
      <w:pPr>
        <w:pStyle w:val="Paragrafoelenco"/>
        <w:ind w:left="1440"/>
        <w:rPr>
          <w:sz w:val="24"/>
          <w:szCs w:val="24"/>
        </w:rPr>
      </w:pPr>
    </w:p>
    <w:p w14:paraId="3359F0D5" w14:textId="530C5F79" w:rsidR="00A84638" w:rsidRPr="00C06675" w:rsidRDefault="00A84638" w:rsidP="00A84638">
      <w:pPr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Modificare la quantità di</w:t>
      </w:r>
      <w:r w:rsidRPr="00C06675">
        <w:rPr>
          <w:i/>
          <w:iCs/>
          <w:sz w:val="24"/>
          <w:szCs w:val="24"/>
        </w:rPr>
        <w:t xml:space="preserve"> un prodotto </w:t>
      </w:r>
      <w:r>
        <w:rPr>
          <w:i/>
          <w:iCs/>
          <w:sz w:val="24"/>
          <w:szCs w:val="24"/>
        </w:rPr>
        <w:t>nel</w:t>
      </w:r>
      <w:r w:rsidRPr="00C06675">
        <w:rPr>
          <w:i/>
          <w:iCs/>
          <w:sz w:val="24"/>
          <w:szCs w:val="24"/>
        </w:rPr>
        <w:t xml:space="preserve"> carrello</w:t>
      </w:r>
    </w:p>
    <w:p w14:paraId="0E4919D4" w14:textId="19FD2AFF" w:rsidR="00A84638" w:rsidRDefault="00A84638" w:rsidP="00A84638">
      <w:pPr>
        <w:pStyle w:val="Paragrafoelenco"/>
        <w:rPr>
          <w:sz w:val="24"/>
          <w:szCs w:val="24"/>
        </w:rPr>
      </w:pPr>
      <w:r w:rsidRPr="00A84638">
        <w:rPr>
          <w:sz w:val="24"/>
          <w:szCs w:val="24"/>
        </w:rPr>
        <w:t>Precondizione: l’utente deve essere registrato</w:t>
      </w:r>
      <w:r w:rsidR="00A37FAD">
        <w:rPr>
          <w:sz w:val="24"/>
          <w:szCs w:val="24"/>
        </w:rPr>
        <w:t>.</w:t>
      </w:r>
    </w:p>
    <w:p w14:paraId="20673601" w14:textId="77777777" w:rsidR="00A37FAD" w:rsidRDefault="00A37FAD" w:rsidP="00A84638">
      <w:pPr>
        <w:pStyle w:val="Paragrafoelenco"/>
        <w:rPr>
          <w:sz w:val="24"/>
          <w:szCs w:val="24"/>
        </w:rPr>
      </w:pPr>
    </w:p>
    <w:p w14:paraId="5127E7EE" w14:textId="1577239B" w:rsidR="00A84638" w:rsidRDefault="00A84638" w:rsidP="00A84638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L’utente chiede di visualizzare il carrello.</w:t>
      </w:r>
    </w:p>
    <w:p w14:paraId="457375CA" w14:textId="169DB246" w:rsidR="00A84638" w:rsidRDefault="00A84638" w:rsidP="00A84638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Il sistema mostra il carrello con i prodotti.</w:t>
      </w:r>
    </w:p>
    <w:p w14:paraId="24B97BCD" w14:textId="3ACCED6A" w:rsidR="00A84638" w:rsidRDefault="00A84638" w:rsidP="00A84638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L’utente inserisce la nuova quantità desiderata del prodotto.</w:t>
      </w:r>
    </w:p>
    <w:p w14:paraId="1E245ED2" w14:textId="1A034CC8" w:rsidR="00A84638" w:rsidRPr="00A84638" w:rsidRDefault="00A84638" w:rsidP="00A84638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Il sistema registra la nuova quantità e</w:t>
      </w:r>
      <w:r w:rsidR="00C82C50">
        <w:rPr>
          <w:sz w:val="24"/>
          <w:szCs w:val="24"/>
        </w:rPr>
        <w:t>,</w:t>
      </w:r>
      <w:r w:rsidR="00C82C50" w:rsidRPr="00C82C50">
        <w:rPr>
          <w:sz w:val="24"/>
          <w:szCs w:val="24"/>
        </w:rPr>
        <w:t xml:space="preserve"> </w:t>
      </w:r>
      <w:r w:rsidR="00C82C50">
        <w:rPr>
          <w:sz w:val="24"/>
          <w:szCs w:val="24"/>
        </w:rPr>
        <w:t>se essa è pari a zero,</w:t>
      </w:r>
      <w:r>
        <w:rPr>
          <w:sz w:val="24"/>
          <w:szCs w:val="24"/>
        </w:rPr>
        <w:t xml:space="preserve"> rimuove il prodotto dal carrello.</w:t>
      </w:r>
    </w:p>
    <w:p w14:paraId="5BE93F56" w14:textId="77777777" w:rsidR="00A84638" w:rsidRDefault="00A84638" w:rsidP="00A84638">
      <w:pPr>
        <w:rPr>
          <w:i/>
          <w:iCs/>
          <w:sz w:val="24"/>
          <w:szCs w:val="24"/>
        </w:rPr>
      </w:pPr>
    </w:p>
    <w:p w14:paraId="2217B238" w14:textId="6FFE6A83" w:rsidR="00861983" w:rsidRPr="00C06675" w:rsidRDefault="00861983" w:rsidP="00861983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>Acquistare i prodotti nel carrello</w:t>
      </w:r>
    </w:p>
    <w:p w14:paraId="021CD96D" w14:textId="328F9523" w:rsidR="00861983" w:rsidRDefault="00861983" w:rsidP="00861983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 xml:space="preserve">l’utente deve essere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27CDDE3A" w14:textId="77777777" w:rsidR="0095674C" w:rsidRPr="00C06675" w:rsidRDefault="0095674C" w:rsidP="00861983">
      <w:pPr>
        <w:pStyle w:val="Paragrafoelenco"/>
        <w:rPr>
          <w:sz w:val="24"/>
          <w:szCs w:val="24"/>
        </w:rPr>
      </w:pPr>
    </w:p>
    <w:p w14:paraId="1FD31052" w14:textId="77777777" w:rsidR="00861983" w:rsidRPr="00C06675" w:rsidRDefault="00861983" w:rsidP="00861983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aggiunge i prodotti al carrello</w:t>
      </w:r>
    </w:p>
    <w:p w14:paraId="7F25DB93" w14:textId="77777777" w:rsidR="00861983" w:rsidRPr="00C06675" w:rsidRDefault="00861983" w:rsidP="00861983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di visualizzare il carrello</w:t>
      </w:r>
    </w:p>
    <w:p w14:paraId="6A6582AC" w14:textId="77777777" w:rsidR="00861983" w:rsidRPr="00C06675" w:rsidRDefault="00861983" w:rsidP="00861983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il carrello con i prodotti</w:t>
      </w:r>
    </w:p>
    <w:p w14:paraId="5352EC75" w14:textId="77777777" w:rsidR="00861983" w:rsidRPr="00C06675" w:rsidRDefault="00861983" w:rsidP="00861983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procede con l’acquisto</w:t>
      </w:r>
    </w:p>
    <w:p w14:paraId="2F461487" w14:textId="5ADCACD0" w:rsidR="00861983" w:rsidRPr="00C06675" w:rsidRDefault="00861983" w:rsidP="00861983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le opzioni di acquisto</w:t>
      </w:r>
      <w:r w:rsidR="007A7294">
        <w:rPr>
          <w:sz w:val="24"/>
          <w:szCs w:val="24"/>
        </w:rPr>
        <w:t xml:space="preserve"> </w:t>
      </w:r>
      <w:r w:rsidR="00F03FE4">
        <w:rPr>
          <w:sz w:val="24"/>
          <w:szCs w:val="24"/>
        </w:rPr>
        <w:t>(</w:t>
      </w:r>
      <w:r w:rsidR="00264755" w:rsidRPr="00C06675">
        <w:rPr>
          <w:sz w:val="24"/>
          <w:szCs w:val="24"/>
        </w:rPr>
        <w:t xml:space="preserve">carte di credito </w:t>
      </w:r>
      <w:r w:rsidR="008215F8">
        <w:rPr>
          <w:sz w:val="24"/>
          <w:szCs w:val="24"/>
        </w:rPr>
        <w:t>o</w:t>
      </w:r>
      <w:r w:rsidR="00CE6830">
        <w:rPr>
          <w:sz w:val="24"/>
          <w:szCs w:val="24"/>
        </w:rPr>
        <w:t>, eventualmente,</w:t>
      </w:r>
      <w:r w:rsidR="008215F8">
        <w:rPr>
          <w:sz w:val="24"/>
          <w:szCs w:val="24"/>
        </w:rPr>
        <w:t xml:space="preserve"> buoni sconto</w:t>
      </w:r>
      <w:r w:rsidR="00F03FE4">
        <w:rPr>
          <w:sz w:val="24"/>
          <w:szCs w:val="24"/>
        </w:rPr>
        <w:t>) e la sezione relativa alle modalità di ritiro/consegna</w:t>
      </w:r>
    </w:p>
    <w:p w14:paraId="7CBB88C1" w14:textId="4138537E" w:rsidR="00802145" w:rsidRPr="00C06675" w:rsidRDefault="00861983" w:rsidP="00F679C1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L’utente </w:t>
      </w:r>
      <w:r w:rsidR="000E5258">
        <w:rPr>
          <w:sz w:val="24"/>
          <w:szCs w:val="24"/>
        </w:rPr>
        <w:t>compila i campi relativi alle opzioni di acquisto</w:t>
      </w:r>
      <w:r w:rsidR="00F03FE4">
        <w:rPr>
          <w:sz w:val="24"/>
          <w:szCs w:val="24"/>
        </w:rPr>
        <w:t xml:space="preserve">, </w:t>
      </w:r>
      <w:r w:rsidR="00F03FE4" w:rsidRPr="00C06675">
        <w:rPr>
          <w:sz w:val="24"/>
          <w:szCs w:val="24"/>
        </w:rPr>
        <w:t xml:space="preserve">seleziona </w:t>
      </w:r>
      <w:r w:rsidR="00F03FE4">
        <w:rPr>
          <w:sz w:val="24"/>
          <w:szCs w:val="24"/>
        </w:rPr>
        <w:t>un punto di ritiro oppure l’indirizzo presso il quale desidera</w:t>
      </w:r>
      <w:r w:rsidR="00F03FE4" w:rsidRPr="00C06675">
        <w:rPr>
          <w:sz w:val="24"/>
          <w:szCs w:val="24"/>
        </w:rPr>
        <w:t xml:space="preserve"> ricevere la spesa</w:t>
      </w:r>
      <w:r w:rsidR="00F03FE4">
        <w:rPr>
          <w:sz w:val="24"/>
          <w:szCs w:val="24"/>
        </w:rPr>
        <w:t xml:space="preserve"> e conferma</w:t>
      </w:r>
    </w:p>
    <w:p w14:paraId="417A4734" w14:textId="345C45DD" w:rsidR="00802145" w:rsidRDefault="00802145" w:rsidP="00861983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manda un</w:t>
      </w:r>
      <w:r w:rsidR="00476E8C">
        <w:rPr>
          <w:sz w:val="24"/>
          <w:szCs w:val="24"/>
        </w:rPr>
        <w:t xml:space="preserve">’e-mail </w:t>
      </w:r>
      <w:r w:rsidRPr="00C06675">
        <w:rPr>
          <w:sz w:val="24"/>
          <w:szCs w:val="24"/>
        </w:rPr>
        <w:t>di conferma</w:t>
      </w:r>
      <w:r w:rsidR="003D39E1" w:rsidRPr="00C06675">
        <w:rPr>
          <w:sz w:val="24"/>
          <w:szCs w:val="24"/>
        </w:rPr>
        <w:t>, assegna i punti all’utente</w:t>
      </w:r>
      <w:r w:rsidR="007C5F49">
        <w:rPr>
          <w:sz w:val="24"/>
          <w:szCs w:val="24"/>
        </w:rPr>
        <w:t xml:space="preserve"> in base alla spesa effettuata</w:t>
      </w:r>
      <w:r w:rsidR="00F679C1">
        <w:rPr>
          <w:sz w:val="24"/>
          <w:szCs w:val="24"/>
        </w:rPr>
        <w:t>, rimuove eventuali buoni usati</w:t>
      </w:r>
      <w:r w:rsidR="003D39E1" w:rsidRPr="00C06675">
        <w:rPr>
          <w:sz w:val="24"/>
          <w:szCs w:val="24"/>
        </w:rPr>
        <w:t xml:space="preserve"> e registra </w:t>
      </w:r>
      <w:r w:rsidR="00F679C1">
        <w:rPr>
          <w:sz w:val="24"/>
          <w:szCs w:val="24"/>
        </w:rPr>
        <w:t>l’ordine effettuato.</w:t>
      </w:r>
    </w:p>
    <w:p w14:paraId="0B0A6FBC" w14:textId="77777777" w:rsidR="005C2D1A" w:rsidRDefault="005C2D1A" w:rsidP="005C2D1A">
      <w:pPr>
        <w:pStyle w:val="Paragrafoelenco"/>
        <w:ind w:left="1440"/>
        <w:rPr>
          <w:sz w:val="24"/>
          <w:szCs w:val="24"/>
        </w:rPr>
      </w:pPr>
    </w:p>
    <w:p w14:paraId="2A6D2A9B" w14:textId="77777777" w:rsidR="005C2D1A" w:rsidRPr="00C06675" w:rsidRDefault="005C2D1A" w:rsidP="005C2D1A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>Acquistare premi con i punti</w:t>
      </w:r>
    </w:p>
    <w:p w14:paraId="390855B3" w14:textId="49593236" w:rsidR="005C2D1A" w:rsidRPr="00C06675" w:rsidRDefault="005C2D1A" w:rsidP="005C2D1A">
      <w:pPr>
        <w:pStyle w:val="Paragrafoelenco"/>
        <w:spacing w:line="360" w:lineRule="auto"/>
        <w:rPr>
          <w:sz w:val="24"/>
          <w:szCs w:val="24"/>
        </w:rPr>
      </w:pPr>
      <w:r w:rsidRPr="00C06675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>l’utente deve essere</w:t>
      </w:r>
      <w:r w:rsidR="0095674C" w:rsidRPr="0095674C">
        <w:rPr>
          <w:sz w:val="24"/>
          <w:szCs w:val="24"/>
        </w:rPr>
        <w:t xml:space="preserve">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0FCC8241" w14:textId="77777777" w:rsidR="005C2D1A" w:rsidRPr="00C06675" w:rsidRDefault="005C2D1A" w:rsidP="005C2D1A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di entrare nella sezione premi</w:t>
      </w:r>
    </w:p>
    <w:p w14:paraId="33ADC35E" w14:textId="69495419" w:rsidR="005C2D1A" w:rsidRPr="0032162B" w:rsidRDefault="005C2D1A" w:rsidP="005C2D1A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</w:t>
      </w:r>
      <w:r>
        <w:rPr>
          <w:sz w:val="24"/>
          <w:szCs w:val="24"/>
        </w:rPr>
        <w:t>mostra il catalogo dei premi</w:t>
      </w:r>
    </w:p>
    <w:p w14:paraId="2C2CB921" w14:textId="77777777" w:rsidR="005C2D1A" w:rsidRPr="00C06675" w:rsidRDefault="005C2D1A" w:rsidP="005C2D1A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seleziona il premio desiderato</w:t>
      </w:r>
    </w:p>
    <w:p w14:paraId="4AC6E182" w14:textId="4A38D494" w:rsidR="005C2D1A" w:rsidRDefault="005C2D1A" w:rsidP="005C2D1A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una schermata con i dettagli del premio (nome, descrizione, quantità</w:t>
      </w:r>
      <w:r w:rsidR="00883BF5">
        <w:rPr>
          <w:sz w:val="24"/>
          <w:szCs w:val="24"/>
        </w:rPr>
        <w:t xml:space="preserve"> residua</w:t>
      </w:r>
      <w:r w:rsidRPr="00C06675">
        <w:rPr>
          <w:sz w:val="24"/>
          <w:szCs w:val="24"/>
        </w:rPr>
        <w:t>, punti necessari)</w:t>
      </w:r>
      <w:r w:rsidR="00F15DF3">
        <w:rPr>
          <w:sz w:val="24"/>
          <w:szCs w:val="24"/>
        </w:rPr>
        <w:t>,</w:t>
      </w:r>
      <w:r w:rsidR="007A7294">
        <w:rPr>
          <w:sz w:val="24"/>
          <w:szCs w:val="24"/>
        </w:rPr>
        <w:t xml:space="preserve"> </w:t>
      </w:r>
      <w:r w:rsidR="00F15DF3">
        <w:rPr>
          <w:sz w:val="24"/>
          <w:szCs w:val="24"/>
        </w:rPr>
        <w:t xml:space="preserve">un campo per </w:t>
      </w:r>
      <w:r w:rsidR="00F15DF3">
        <w:rPr>
          <w:sz w:val="24"/>
          <w:szCs w:val="24"/>
        </w:rPr>
        <w:lastRenderedPageBreak/>
        <w:t xml:space="preserve">specificare la quantità che si desidera acquistare e </w:t>
      </w:r>
      <w:r w:rsidR="00F679C1">
        <w:rPr>
          <w:sz w:val="24"/>
          <w:szCs w:val="24"/>
        </w:rPr>
        <w:t xml:space="preserve">l’indirizzo di </w:t>
      </w:r>
      <w:r w:rsidR="00F15DF3">
        <w:rPr>
          <w:sz w:val="24"/>
          <w:szCs w:val="24"/>
        </w:rPr>
        <w:t>consegna</w:t>
      </w:r>
    </w:p>
    <w:p w14:paraId="00D6EAFD" w14:textId="1A77EC5E" w:rsidR="004D740D" w:rsidRDefault="005C2D1A" w:rsidP="00E03316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L’utente </w:t>
      </w:r>
      <w:r w:rsidRPr="00F15DF3">
        <w:rPr>
          <w:sz w:val="24"/>
          <w:szCs w:val="24"/>
        </w:rPr>
        <w:t>seleziona l’indirizzo presso il quale desidera ricevere il premio</w:t>
      </w:r>
      <w:r w:rsidR="002B4D30">
        <w:rPr>
          <w:sz w:val="24"/>
          <w:szCs w:val="24"/>
        </w:rPr>
        <w:t xml:space="preserve">, specifica la quantità desiderata </w:t>
      </w:r>
      <w:r w:rsidR="004D740D">
        <w:rPr>
          <w:sz w:val="24"/>
          <w:szCs w:val="24"/>
        </w:rPr>
        <w:t xml:space="preserve">e </w:t>
      </w:r>
      <w:r w:rsidR="004D740D" w:rsidRPr="00C06675">
        <w:rPr>
          <w:sz w:val="24"/>
          <w:szCs w:val="24"/>
        </w:rPr>
        <w:t>procede con l’acquisto tramite punti</w:t>
      </w:r>
    </w:p>
    <w:p w14:paraId="50019F89" w14:textId="358F15A1" w:rsidR="005C2D1A" w:rsidRDefault="004D740D" w:rsidP="005C2D1A">
      <w:pPr>
        <w:pStyle w:val="Paragrafoelenco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5C2D1A" w:rsidRPr="00C06675">
        <w:rPr>
          <w:sz w:val="24"/>
          <w:szCs w:val="24"/>
        </w:rPr>
        <w:t xml:space="preserve">scala i punti necessari a tale acquisto </w:t>
      </w:r>
      <w:r w:rsidR="005C2D1A">
        <w:rPr>
          <w:sz w:val="24"/>
          <w:szCs w:val="24"/>
        </w:rPr>
        <w:t>(</w:t>
      </w:r>
      <w:r w:rsidR="005C2D1A" w:rsidRPr="00C06675">
        <w:rPr>
          <w:sz w:val="24"/>
          <w:szCs w:val="24"/>
        </w:rPr>
        <w:t>se l’utente ne ha a sufficienza</w:t>
      </w:r>
      <w:r w:rsidR="005C2D1A">
        <w:rPr>
          <w:sz w:val="24"/>
          <w:szCs w:val="24"/>
        </w:rPr>
        <w:t>)</w:t>
      </w:r>
      <w:r w:rsidR="005C2D1A" w:rsidRPr="00C06675">
        <w:rPr>
          <w:sz w:val="24"/>
          <w:szCs w:val="24"/>
        </w:rPr>
        <w:t xml:space="preserve"> e </w:t>
      </w:r>
      <w:r w:rsidR="00E03316">
        <w:rPr>
          <w:sz w:val="24"/>
          <w:szCs w:val="24"/>
        </w:rPr>
        <w:t>notifica all’utente l’esito dell’operazione.</w:t>
      </w:r>
    </w:p>
    <w:p w14:paraId="69522A61" w14:textId="77777777" w:rsidR="00280B7E" w:rsidRDefault="00280B7E" w:rsidP="00280B7E">
      <w:pPr>
        <w:pStyle w:val="Paragrafoelenco"/>
        <w:ind w:left="1440"/>
        <w:rPr>
          <w:sz w:val="24"/>
          <w:szCs w:val="24"/>
        </w:rPr>
      </w:pPr>
    </w:p>
    <w:p w14:paraId="1030A7DA" w14:textId="77777777" w:rsidR="00E702BA" w:rsidRDefault="00E702BA" w:rsidP="00E702BA">
      <w:pPr>
        <w:pStyle w:val="Paragrafoelenco"/>
        <w:ind w:left="1440"/>
        <w:rPr>
          <w:sz w:val="24"/>
          <w:szCs w:val="24"/>
        </w:rPr>
      </w:pPr>
    </w:p>
    <w:p w14:paraId="35A41D27" w14:textId="77777777" w:rsidR="00E702BA" w:rsidRDefault="00542A24" w:rsidP="00E702B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Aggiungere</w:t>
      </w:r>
      <w:r w:rsidR="00666701">
        <w:rPr>
          <w:sz w:val="24"/>
          <w:szCs w:val="24"/>
        </w:rPr>
        <w:t xml:space="preserve"> una</w:t>
      </w:r>
      <w:r>
        <w:rPr>
          <w:sz w:val="24"/>
          <w:szCs w:val="24"/>
        </w:rPr>
        <w:t xml:space="preserve"> carta</w:t>
      </w:r>
      <w:r w:rsidR="00E702BA">
        <w:rPr>
          <w:sz w:val="24"/>
          <w:szCs w:val="24"/>
        </w:rPr>
        <w:t xml:space="preserve"> di credito</w:t>
      </w:r>
    </w:p>
    <w:p w14:paraId="73FF3B87" w14:textId="77777777" w:rsidR="00B04639" w:rsidRDefault="00B04639" w:rsidP="00B04639">
      <w:pPr>
        <w:pStyle w:val="Paragrafoelenco"/>
        <w:rPr>
          <w:sz w:val="24"/>
          <w:szCs w:val="24"/>
        </w:rPr>
      </w:pPr>
    </w:p>
    <w:p w14:paraId="219BAC7F" w14:textId="7DE81AEE" w:rsidR="00E702BA" w:rsidRDefault="00E702BA" w:rsidP="00E702BA">
      <w:pPr>
        <w:pStyle w:val="Paragrafoelenco"/>
        <w:rPr>
          <w:sz w:val="24"/>
          <w:szCs w:val="24"/>
        </w:rPr>
      </w:pPr>
      <w:r w:rsidRPr="00120749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 xml:space="preserve">l’utente deve essere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6C3540C0" w14:textId="77777777" w:rsidR="00B04639" w:rsidRDefault="00B04639" w:rsidP="00E702BA">
      <w:pPr>
        <w:pStyle w:val="Paragrafoelenco"/>
        <w:rPr>
          <w:sz w:val="24"/>
          <w:szCs w:val="24"/>
        </w:rPr>
      </w:pPr>
    </w:p>
    <w:p w14:paraId="520203EE" w14:textId="77777777" w:rsidR="00E702BA" w:rsidRDefault="00E702BA" w:rsidP="00E702BA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</w:t>
      </w:r>
      <w:r w:rsidRPr="00C06675">
        <w:rPr>
          <w:sz w:val="24"/>
          <w:szCs w:val="24"/>
        </w:rPr>
        <w:t>chiede di entrare nel proprio profilo</w:t>
      </w:r>
    </w:p>
    <w:p w14:paraId="325D96CE" w14:textId="77777777" w:rsidR="00E702BA" w:rsidRDefault="00E702BA" w:rsidP="00E702BA">
      <w:pPr>
        <w:pStyle w:val="Paragrafoelenco"/>
        <w:numPr>
          <w:ilvl w:val="0"/>
          <w:numId w:val="32"/>
        </w:numPr>
        <w:ind w:left="1434" w:hanging="357"/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mostra la schermata </w:t>
      </w:r>
      <w:r>
        <w:rPr>
          <w:sz w:val="24"/>
          <w:szCs w:val="24"/>
        </w:rPr>
        <w:t>del</w:t>
      </w:r>
      <w:r w:rsidRPr="00C06675">
        <w:rPr>
          <w:sz w:val="24"/>
          <w:szCs w:val="24"/>
        </w:rPr>
        <w:t xml:space="preserve"> profilo dell’utente</w:t>
      </w:r>
    </w:p>
    <w:p w14:paraId="4B6F3267" w14:textId="77777777" w:rsidR="00E702BA" w:rsidRDefault="00E702BA" w:rsidP="00E702BA">
      <w:pPr>
        <w:pStyle w:val="Paragrafoelenco"/>
        <w:numPr>
          <w:ilvl w:val="0"/>
          <w:numId w:val="32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L’utente chiede di gestire le carte di credito</w:t>
      </w:r>
    </w:p>
    <w:p w14:paraId="03ED83E5" w14:textId="77777777" w:rsidR="00E702BA" w:rsidRDefault="00E702BA" w:rsidP="00E702BA">
      <w:pPr>
        <w:pStyle w:val="Paragrafoelenco"/>
        <w:numPr>
          <w:ilvl w:val="0"/>
          <w:numId w:val="32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Il sistema mostra una schermata con le carte di credito registrate (con l’opzione per rimuoverle) ed un form per aggiungere una nuova carta (titolare, numero, circuito, data di scadenza, cvv)</w:t>
      </w:r>
    </w:p>
    <w:p w14:paraId="49E99FF0" w14:textId="77777777" w:rsidR="00E702BA" w:rsidRDefault="00542A24" w:rsidP="00E702BA">
      <w:pPr>
        <w:pStyle w:val="Paragrafoelenco"/>
        <w:numPr>
          <w:ilvl w:val="0"/>
          <w:numId w:val="32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 xml:space="preserve">L’ </w:t>
      </w:r>
      <w:r w:rsidR="00E702BA">
        <w:rPr>
          <w:sz w:val="24"/>
          <w:szCs w:val="24"/>
        </w:rPr>
        <w:t>utent</w:t>
      </w:r>
      <w:r>
        <w:rPr>
          <w:sz w:val="24"/>
          <w:szCs w:val="24"/>
        </w:rPr>
        <w:t>e</w:t>
      </w:r>
      <w:r w:rsidR="00E702BA">
        <w:rPr>
          <w:sz w:val="24"/>
          <w:szCs w:val="24"/>
        </w:rPr>
        <w:t xml:space="preserve"> compila il form corrispondente con i d</w:t>
      </w:r>
      <w:r>
        <w:rPr>
          <w:sz w:val="24"/>
          <w:szCs w:val="24"/>
        </w:rPr>
        <w:t>ettagli della carta e conferma</w:t>
      </w:r>
    </w:p>
    <w:p w14:paraId="22A9996C" w14:textId="0F80F4CE" w:rsidR="00E702BA" w:rsidRDefault="00E702BA" w:rsidP="00E702BA">
      <w:pPr>
        <w:pStyle w:val="Paragrafoelenco"/>
        <w:numPr>
          <w:ilvl w:val="0"/>
          <w:numId w:val="32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542A24">
        <w:rPr>
          <w:sz w:val="24"/>
          <w:szCs w:val="24"/>
        </w:rPr>
        <w:t>registra la nuova carta e mostra i dettagli della carta aggiunta</w:t>
      </w:r>
      <w:r w:rsidR="00E03316">
        <w:rPr>
          <w:sz w:val="24"/>
          <w:szCs w:val="24"/>
        </w:rPr>
        <w:t xml:space="preserve"> nell’elenco delle carte salvate.</w:t>
      </w:r>
    </w:p>
    <w:p w14:paraId="5F6F98E7" w14:textId="77777777" w:rsidR="00280B7E" w:rsidRDefault="00280B7E" w:rsidP="00280B7E">
      <w:pPr>
        <w:pStyle w:val="Paragrafoelenco"/>
        <w:ind w:left="1434"/>
        <w:rPr>
          <w:sz w:val="24"/>
          <w:szCs w:val="24"/>
        </w:rPr>
      </w:pPr>
    </w:p>
    <w:p w14:paraId="5749B97F" w14:textId="77777777" w:rsidR="00542A24" w:rsidRDefault="00542A24" w:rsidP="00542A24">
      <w:pPr>
        <w:pStyle w:val="Paragrafoelenco"/>
        <w:ind w:left="1434"/>
        <w:rPr>
          <w:sz w:val="24"/>
          <w:szCs w:val="24"/>
        </w:rPr>
      </w:pPr>
    </w:p>
    <w:p w14:paraId="425E2656" w14:textId="77777777" w:rsidR="00542A24" w:rsidRDefault="00542A24" w:rsidP="00542A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Rimuovere</w:t>
      </w:r>
      <w:r w:rsidR="00666701">
        <w:rPr>
          <w:sz w:val="24"/>
          <w:szCs w:val="24"/>
        </w:rPr>
        <w:t xml:space="preserve"> una</w:t>
      </w:r>
      <w:r>
        <w:rPr>
          <w:sz w:val="24"/>
          <w:szCs w:val="24"/>
        </w:rPr>
        <w:t xml:space="preserve"> carta di credito</w:t>
      </w:r>
    </w:p>
    <w:p w14:paraId="30F18BFB" w14:textId="77777777" w:rsidR="00542A24" w:rsidRDefault="00542A24" w:rsidP="00542A24">
      <w:pPr>
        <w:pStyle w:val="Paragrafoelenco"/>
        <w:rPr>
          <w:sz w:val="24"/>
          <w:szCs w:val="24"/>
        </w:rPr>
      </w:pPr>
    </w:p>
    <w:p w14:paraId="3D93F4C0" w14:textId="4C5E0A15" w:rsidR="00542A24" w:rsidRDefault="00542A24" w:rsidP="00542A24">
      <w:pPr>
        <w:pStyle w:val="Paragrafoelenco"/>
        <w:rPr>
          <w:sz w:val="24"/>
          <w:szCs w:val="24"/>
        </w:rPr>
      </w:pPr>
      <w:r w:rsidRPr="00120749">
        <w:rPr>
          <w:sz w:val="24"/>
          <w:szCs w:val="24"/>
        </w:rPr>
        <w:t xml:space="preserve">Precondizione: </w:t>
      </w:r>
      <w:r w:rsidRPr="00C06675">
        <w:rPr>
          <w:sz w:val="24"/>
          <w:szCs w:val="24"/>
        </w:rPr>
        <w:t xml:space="preserve">l’utente deve essere </w:t>
      </w:r>
      <w:r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7021380C" w14:textId="77777777" w:rsidR="00542A24" w:rsidRDefault="00542A24" w:rsidP="00542A24">
      <w:pPr>
        <w:pStyle w:val="Paragrafoelenco"/>
        <w:rPr>
          <w:sz w:val="24"/>
          <w:szCs w:val="24"/>
        </w:rPr>
      </w:pPr>
    </w:p>
    <w:p w14:paraId="45701D72" w14:textId="77777777" w:rsidR="00542A24" w:rsidRDefault="00542A24" w:rsidP="00542A24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</w:t>
      </w:r>
      <w:r w:rsidRPr="00C06675">
        <w:rPr>
          <w:sz w:val="24"/>
          <w:szCs w:val="24"/>
        </w:rPr>
        <w:t>chiede di entrare nel proprio profilo</w:t>
      </w:r>
    </w:p>
    <w:p w14:paraId="79266644" w14:textId="77777777" w:rsidR="00542A24" w:rsidRDefault="00542A24" w:rsidP="00542A24">
      <w:pPr>
        <w:pStyle w:val="Paragrafoelenco"/>
        <w:numPr>
          <w:ilvl w:val="0"/>
          <w:numId w:val="33"/>
        </w:numPr>
        <w:ind w:left="1434" w:hanging="357"/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mostra la schermata </w:t>
      </w:r>
      <w:r>
        <w:rPr>
          <w:sz w:val="24"/>
          <w:szCs w:val="24"/>
        </w:rPr>
        <w:t>del</w:t>
      </w:r>
      <w:r w:rsidRPr="00C06675">
        <w:rPr>
          <w:sz w:val="24"/>
          <w:szCs w:val="24"/>
        </w:rPr>
        <w:t xml:space="preserve"> profilo dell’utente</w:t>
      </w:r>
    </w:p>
    <w:p w14:paraId="512E4653" w14:textId="77777777" w:rsidR="00542A24" w:rsidRDefault="00542A24" w:rsidP="00542A24">
      <w:pPr>
        <w:pStyle w:val="Paragrafoelenco"/>
        <w:numPr>
          <w:ilvl w:val="0"/>
          <w:numId w:val="33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L’utente chiede di gestire le carte di credito</w:t>
      </w:r>
    </w:p>
    <w:p w14:paraId="774CAF4C" w14:textId="77777777" w:rsidR="00542A24" w:rsidRDefault="00542A24" w:rsidP="00542A24">
      <w:pPr>
        <w:pStyle w:val="Paragrafoelenco"/>
        <w:numPr>
          <w:ilvl w:val="0"/>
          <w:numId w:val="33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Il sistema mostra una schermata con le carte di credito registrate (con l’opzione per rimuoverle) ed un form per aggiungere una nuova carta (titolare, numero, circuito, data di scadenza, cvv)</w:t>
      </w:r>
    </w:p>
    <w:p w14:paraId="53EDEBF2" w14:textId="77777777" w:rsidR="00542A24" w:rsidRDefault="00542A24" w:rsidP="00542A24">
      <w:pPr>
        <w:pStyle w:val="Paragrafoelenco"/>
        <w:numPr>
          <w:ilvl w:val="0"/>
          <w:numId w:val="33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L’utente chiede di rimuovere la carta desiderata cliccando sull’apposita opzione.</w:t>
      </w:r>
    </w:p>
    <w:p w14:paraId="0E68F40C" w14:textId="1C0DA49D" w:rsidR="005C2D1A" w:rsidRDefault="00542A24" w:rsidP="00371A80">
      <w:pPr>
        <w:pStyle w:val="Paragrafoelenco"/>
        <w:numPr>
          <w:ilvl w:val="0"/>
          <w:numId w:val="33"/>
        </w:numPr>
        <w:ind w:left="1434" w:hanging="357"/>
        <w:rPr>
          <w:sz w:val="24"/>
          <w:szCs w:val="24"/>
        </w:rPr>
      </w:pPr>
      <w:r w:rsidRPr="00E03316">
        <w:rPr>
          <w:sz w:val="24"/>
          <w:szCs w:val="24"/>
        </w:rPr>
        <w:t xml:space="preserve">Il sistema rimuove la carta </w:t>
      </w:r>
      <w:r w:rsidR="00E03316">
        <w:rPr>
          <w:sz w:val="24"/>
          <w:szCs w:val="24"/>
        </w:rPr>
        <w:t>dall’elenco.</w:t>
      </w:r>
    </w:p>
    <w:p w14:paraId="5270EA62" w14:textId="77777777" w:rsidR="00E03316" w:rsidRPr="00E03316" w:rsidRDefault="00E03316" w:rsidP="00E03316">
      <w:pPr>
        <w:pStyle w:val="Paragrafoelenco"/>
        <w:ind w:left="1434"/>
        <w:rPr>
          <w:sz w:val="24"/>
          <w:szCs w:val="24"/>
        </w:rPr>
      </w:pPr>
    </w:p>
    <w:p w14:paraId="553F444A" w14:textId="500991C8" w:rsidR="00F32290" w:rsidRDefault="00E03316" w:rsidP="00F3229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Aggiungere un</w:t>
      </w:r>
      <w:r w:rsidR="00F32290">
        <w:rPr>
          <w:sz w:val="24"/>
          <w:szCs w:val="24"/>
        </w:rPr>
        <w:t xml:space="preserve"> indirizzo </w:t>
      </w:r>
    </w:p>
    <w:p w14:paraId="772BAB63" w14:textId="77777777" w:rsidR="00F32290" w:rsidRDefault="00F32290" w:rsidP="00F32290">
      <w:pPr>
        <w:pStyle w:val="Paragrafoelenco"/>
        <w:rPr>
          <w:sz w:val="24"/>
          <w:szCs w:val="24"/>
        </w:rPr>
      </w:pPr>
    </w:p>
    <w:p w14:paraId="615AF35E" w14:textId="4EB59794" w:rsidR="00F32290" w:rsidRDefault="00F32290" w:rsidP="00F32290">
      <w:pPr>
        <w:pStyle w:val="Paragrafoelenco"/>
        <w:rPr>
          <w:sz w:val="24"/>
          <w:szCs w:val="24"/>
        </w:rPr>
      </w:pPr>
      <w:r w:rsidRPr="00120749">
        <w:rPr>
          <w:sz w:val="24"/>
          <w:szCs w:val="24"/>
        </w:rPr>
        <w:t xml:space="preserve">Precondizione: </w:t>
      </w:r>
      <w:r w:rsidRPr="00C06675">
        <w:rPr>
          <w:sz w:val="24"/>
          <w:szCs w:val="24"/>
        </w:rPr>
        <w:t xml:space="preserve">l’utente deve essere </w:t>
      </w:r>
      <w:r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79374778" w14:textId="77777777" w:rsidR="00F32290" w:rsidRDefault="00F32290" w:rsidP="00F32290">
      <w:pPr>
        <w:pStyle w:val="Paragrafoelenco"/>
        <w:rPr>
          <w:sz w:val="24"/>
          <w:szCs w:val="24"/>
        </w:rPr>
      </w:pPr>
    </w:p>
    <w:p w14:paraId="58BDBD21" w14:textId="77777777" w:rsidR="00F32290" w:rsidRDefault="00F32290" w:rsidP="00F32290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</w:t>
      </w:r>
      <w:r w:rsidRPr="00C06675">
        <w:rPr>
          <w:sz w:val="24"/>
          <w:szCs w:val="24"/>
        </w:rPr>
        <w:t>chiede di entrare nel proprio profilo</w:t>
      </w:r>
    </w:p>
    <w:p w14:paraId="020D829E" w14:textId="77777777" w:rsidR="00F32290" w:rsidRDefault="00F32290" w:rsidP="00F32290">
      <w:pPr>
        <w:pStyle w:val="Paragrafoelenco"/>
        <w:numPr>
          <w:ilvl w:val="0"/>
          <w:numId w:val="37"/>
        </w:numPr>
        <w:ind w:left="1434" w:hanging="357"/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mostra la schermata </w:t>
      </w:r>
      <w:r>
        <w:rPr>
          <w:sz w:val="24"/>
          <w:szCs w:val="24"/>
        </w:rPr>
        <w:t>del</w:t>
      </w:r>
      <w:r w:rsidRPr="00C06675">
        <w:rPr>
          <w:sz w:val="24"/>
          <w:szCs w:val="24"/>
        </w:rPr>
        <w:t xml:space="preserve"> profilo dell’utente</w:t>
      </w:r>
    </w:p>
    <w:p w14:paraId="5B58A2E4" w14:textId="094D7FA7" w:rsidR="00F32290" w:rsidRDefault="00F32290" w:rsidP="00F32290">
      <w:pPr>
        <w:pStyle w:val="Paragrafoelenco"/>
        <w:numPr>
          <w:ilvl w:val="0"/>
          <w:numId w:val="37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L’utente chiede di gestire l’indirizzo</w:t>
      </w:r>
    </w:p>
    <w:p w14:paraId="726DE735" w14:textId="6A914061" w:rsidR="00F32290" w:rsidRDefault="00F32290" w:rsidP="00F32290">
      <w:pPr>
        <w:pStyle w:val="Paragrafoelenco"/>
        <w:numPr>
          <w:ilvl w:val="0"/>
          <w:numId w:val="37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Il sistema mostra una schermata con gli indirizzi precedentemente salvati (se presenti) ed un form per aggiungere un nuovo indirizzo (via, numero, comune, provincia, CAP)</w:t>
      </w:r>
    </w:p>
    <w:p w14:paraId="7D4BE00D" w14:textId="3FFA797F" w:rsidR="00F32290" w:rsidRDefault="00E03316" w:rsidP="00F32290">
      <w:pPr>
        <w:pStyle w:val="Paragrafoelenco"/>
        <w:numPr>
          <w:ilvl w:val="0"/>
          <w:numId w:val="37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L’utente com</w:t>
      </w:r>
      <w:r w:rsidR="00F32290">
        <w:rPr>
          <w:sz w:val="24"/>
          <w:szCs w:val="24"/>
        </w:rPr>
        <w:t>pila l’apposito form</w:t>
      </w:r>
    </w:p>
    <w:p w14:paraId="62DF400B" w14:textId="1AAED3A7" w:rsidR="00F32290" w:rsidRDefault="00F32290" w:rsidP="00F32290">
      <w:pPr>
        <w:pStyle w:val="Paragrafoelenco"/>
        <w:numPr>
          <w:ilvl w:val="0"/>
          <w:numId w:val="37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Il sistema registra il nuovo indirizzo</w:t>
      </w:r>
    </w:p>
    <w:p w14:paraId="42A87FE5" w14:textId="77777777" w:rsidR="00F32290" w:rsidRPr="00E702BA" w:rsidRDefault="00F32290" w:rsidP="00E702BA">
      <w:pPr>
        <w:rPr>
          <w:sz w:val="24"/>
          <w:szCs w:val="24"/>
        </w:rPr>
      </w:pPr>
    </w:p>
    <w:p w14:paraId="6B672269" w14:textId="77777777" w:rsidR="005C2D1A" w:rsidRPr="00C06675" w:rsidRDefault="005C2D1A" w:rsidP="005C2D1A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>Regalare i punti</w:t>
      </w:r>
    </w:p>
    <w:p w14:paraId="6E9FFCDE" w14:textId="2784DB57" w:rsidR="005C2D1A" w:rsidRPr="00C06675" w:rsidRDefault="005C2D1A" w:rsidP="005C2D1A">
      <w:pPr>
        <w:pStyle w:val="Paragrafoelenco"/>
        <w:spacing w:line="360" w:lineRule="auto"/>
        <w:rPr>
          <w:sz w:val="24"/>
          <w:szCs w:val="24"/>
        </w:rPr>
      </w:pPr>
      <w:r w:rsidRPr="00C06675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 xml:space="preserve">l’utente deve essere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0AB4D20E" w14:textId="77777777" w:rsidR="005C2D1A" w:rsidRPr="00C06675" w:rsidRDefault="005C2D1A" w:rsidP="005C2D1A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di entrare nel proprio profilo</w:t>
      </w:r>
    </w:p>
    <w:p w14:paraId="55EB0ADF" w14:textId="77777777" w:rsidR="005C2D1A" w:rsidRPr="00C06675" w:rsidRDefault="005C2D1A" w:rsidP="005C2D1A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mostra la schermata </w:t>
      </w:r>
      <w:r>
        <w:rPr>
          <w:sz w:val="24"/>
          <w:szCs w:val="24"/>
        </w:rPr>
        <w:t>del</w:t>
      </w:r>
      <w:r w:rsidRPr="00C06675">
        <w:rPr>
          <w:sz w:val="24"/>
          <w:szCs w:val="24"/>
        </w:rPr>
        <w:t xml:space="preserve"> profilo dell’utente</w:t>
      </w:r>
    </w:p>
    <w:p w14:paraId="350CF829" w14:textId="77777777" w:rsidR="005C2D1A" w:rsidRPr="00C06675" w:rsidRDefault="005C2D1A" w:rsidP="005C2D1A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di regalare punti</w:t>
      </w:r>
    </w:p>
    <w:p w14:paraId="4D990CFE" w14:textId="77777777" w:rsidR="005C2D1A" w:rsidRPr="00C06675" w:rsidRDefault="005C2D1A" w:rsidP="005C2D1A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un form per regalare i punti (e-mail dell’utente beneficiario, quantità dei punti da regalare e un eventuale messaggio)</w:t>
      </w:r>
    </w:p>
    <w:p w14:paraId="03944CC9" w14:textId="1E229264" w:rsidR="005C2D1A" w:rsidRPr="00C06675" w:rsidRDefault="005C2D1A" w:rsidP="005C2D1A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compila tale form</w:t>
      </w:r>
      <w:r w:rsidR="00E03316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lo invia</w:t>
      </w:r>
    </w:p>
    <w:p w14:paraId="6B526CB2" w14:textId="77777777" w:rsidR="005C2D1A" w:rsidRPr="00C41915" w:rsidRDefault="005C2D1A" w:rsidP="00C72567">
      <w:pPr>
        <w:pStyle w:val="Paragrafoelenco"/>
        <w:numPr>
          <w:ilvl w:val="0"/>
          <w:numId w:val="26"/>
        </w:numPr>
        <w:rPr>
          <w:sz w:val="24"/>
          <w:szCs w:val="24"/>
        </w:rPr>
      </w:pPr>
      <w:r w:rsidRPr="00C41915">
        <w:rPr>
          <w:sz w:val="24"/>
          <w:szCs w:val="24"/>
        </w:rPr>
        <w:t xml:space="preserve">Il sistema riceve i dati, esegue il trasferimento dei punti ed invia </w:t>
      </w:r>
      <w:r w:rsidR="00476E8C" w:rsidRPr="00C41915">
        <w:rPr>
          <w:sz w:val="24"/>
          <w:szCs w:val="24"/>
        </w:rPr>
        <w:t xml:space="preserve">un’e-mail di notifica </w:t>
      </w:r>
      <w:r w:rsidRPr="00C41915">
        <w:rPr>
          <w:sz w:val="24"/>
          <w:szCs w:val="24"/>
        </w:rPr>
        <w:t>al destinatario.</w:t>
      </w:r>
    </w:p>
    <w:p w14:paraId="5420D2E9" w14:textId="77777777" w:rsidR="005C2D1A" w:rsidRDefault="005C2D1A" w:rsidP="005C2D1A">
      <w:pPr>
        <w:pStyle w:val="Paragrafoelenco"/>
        <w:ind w:left="1440"/>
        <w:rPr>
          <w:sz w:val="24"/>
          <w:szCs w:val="24"/>
        </w:rPr>
      </w:pPr>
    </w:p>
    <w:p w14:paraId="0A48245E" w14:textId="77777777" w:rsidR="005C2D1A" w:rsidRPr="005C2D1A" w:rsidRDefault="005C2D1A" w:rsidP="005C2D1A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5C2D1A">
        <w:rPr>
          <w:i/>
          <w:iCs/>
          <w:sz w:val="24"/>
          <w:szCs w:val="24"/>
        </w:rPr>
        <w:t>Salvare carrelli</w:t>
      </w:r>
    </w:p>
    <w:p w14:paraId="0CA7D6F6" w14:textId="2EDF5287" w:rsidR="005C2D1A" w:rsidRPr="00C06675" w:rsidRDefault="005C2D1A" w:rsidP="005C2D1A">
      <w:pPr>
        <w:ind w:left="720"/>
        <w:rPr>
          <w:sz w:val="24"/>
          <w:szCs w:val="24"/>
        </w:rPr>
      </w:pPr>
      <w:r w:rsidRPr="00C06675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 xml:space="preserve">l’utente deve essere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1DEE404F" w14:textId="77777777" w:rsidR="005C2D1A" w:rsidRPr="00C06675" w:rsidRDefault="005C2D1A" w:rsidP="005C2D1A">
      <w:pPr>
        <w:pStyle w:val="Paragrafoelenco"/>
        <w:numPr>
          <w:ilvl w:val="0"/>
          <w:numId w:val="20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aggiunge i prodotti al carrello</w:t>
      </w:r>
    </w:p>
    <w:p w14:paraId="5825DF3B" w14:textId="77777777" w:rsidR="005C2D1A" w:rsidRPr="00C06675" w:rsidRDefault="005C2D1A" w:rsidP="005C2D1A">
      <w:pPr>
        <w:pStyle w:val="Paragrafoelenco"/>
        <w:numPr>
          <w:ilvl w:val="0"/>
          <w:numId w:val="20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di visualizzare il carrello</w:t>
      </w:r>
    </w:p>
    <w:p w14:paraId="3FF1ADAE" w14:textId="77777777" w:rsidR="005C2D1A" w:rsidRPr="00C06675" w:rsidRDefault="005C2D1A" w:rsidP="005C2D1A">
      <w:pPr>
        <w:pStyle w:val="Paragrafoelenco"/>
        <w:numPr>
          <w:ilvl w:val="0"/>
          <w:numId w:val="20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il carrello con i prodotti</w:t>
      </w:r>
    </w:p>
    <w:p w14:paraId="35A0BE7C" w14:textId="77777777" w:rsidR="005C2D1A" w:rsidRPr="00C06675" w:rsidRDefault="005C2D1A" w:rsidP="005C2D1A">
      <w:pPr>
        <w:pStyle w:val="Paragrafoelenco"/>
        <w:numPr>
          <w:ilvl w:val="0"/>
          <w:numId w:val="20"/>
        </w:numPr>
        <w:rPr>
          <w:i/>
          <w:iCs/>
          <w:sz w:val="24"/>
          <w:szCs w:val="24"/>
        </w:rPr>
      </w:pPr>
      <w:r w:rsidRPr="00C06675">
        <w:rPr>
          <w:sz w:val="24"/>
          <w:szCs w:val="24"/>
        </w:rPr>
        <w:t>L’utente chiede di salvare il carrello</w:t>
      </w:r>
      <w:r w:rsidR="00B04639">
        <w:rPr>
          <w:sz w:val="24"/>
          <w:szCs w:val="24"/>
        </w:rPr>
        <w:t xml:space="preserve"> </w:t>
      </w:r>
      <w:r>
        <w:rPr>
          <w:sz w:val="24"/>
          <w:szCs w:val="24"/>
        </w:rPr>
        <w:t>tra</w:t>
      </w:r>
      <w:r w:rsidRPr="00C06675">
        <w:rPr>
          <w:sz w:val="24"/>
          <w:szCs w:val="24"/>
        </w:rPr>
        <w:t xml:space="preserve"> i preferiti</w:t>
      </w:r>
      <w:r w:rsidR="00426EA0">
        <w:rPr>
          <w:sz w:val="24"/>
          <w:szCs w:val="24"/>
        </w:rPr>
        <w:t>, fornendogli un nome</w:t>
      </w:r>
    </w:p>
    <w:p w14:paraId="72B85F74" w14:textId="77777777" w:rsidR="00CE7C54" w:rsidRPr="00AD558D" w:rsidRDefault="005C2D1A" w:rsidP="00CE7C54">
      <w:pPr>
        <w:pStyle w:val="Paragrafoelenco"/>
        <w:numPr>
          <w:ilvl w:val="0"/>
          <w:numId w:val="20"/>
        </w:numPr>
        <w:spacing w:line="360" w:lineRule="auto"/>
        <w:rPr>
          <w:i/>
          <w:iCs/>
          <w:sz w:val="24"/>
          <w:szCs w:val="24"/>
        </w:rPr>
      </w:pPr>
      <w:r w:rsidRPr="00C06675">
        <w:rPr>
          <w:sz w:val="24"/>
          <w:szCs w:val="24"/>
        </w:rPr>
        <w:t xml:space="preserve">Il sistema salva il carrello </w:t>
      </w:r>
      <w:r>
        <w:rPr>
          <w:sz w:val="24"/>
          <w:szCs w:val="24"/>
        </w:rPr>
        <w:t>tra</w:t>
      </w:r>
      <w:r w:rsidRPr="00C06675">
        <w:rPr>
          <w:sz w:val="24"/>
          <w:szCs w:val="24"/>
        </w:rPr>
        <w:t xml:space="preserve"> i preferiti</w:t>
      </w:r>
    </w:p>
    <w:p w14:paraId="2632DF20" w14:textId="77777777" w:rsidR="00AD558D" w:rsidRPr="00D40B10" w:rsidRDefault="00AD558D" w:rsidP="00AD558D">
      <w:pPr>
        <w:pStyle w:val="Paragrafoelenco"/>
        <w:spacing w:line="360" w:lineRule="auto"/>
        <w:ind w:left="1440"/>
        <w:rPr>
          <w:i/>
          <w:iCs/>
          <w:sz w:val="24"/>
          <w:szCs w:val="24"/>
        </w:rPr>
      </w:pPr>
    </w:p>
    <w:p w14:paraId="08A69D61" w14:textId="77777777" w:rsidR="00D7673C" w:rsidRDefault="00D7673C" w:rsidP="00C9286D">
      <w:pPr>
        <w:pStyle w:val="Paragrafoelenco"/>
        <w:numPr>
          <w:ilvl w:val="0"/>
          <w:numId w:val="8"/>
        </w:numPr>
        <w:spacing w:line="360" w:lineRule="auto"/>
        <w:rPr>
          <w:i/>
          <w:iCs/>
          <w:sz w:val="24"/>
          <w:szCs w:val="24"/>
        </w:rPr>
      </w:pPr>
      <w:r w:rsidRPr="00D7673C">
        <w:rPr>
          <w:i/>
          <w:iCs/>
          <w:sz w:val="24"/>
          <w:szCs w:val="24"/>
        </w:rPr>
        <w:t>Visualizzare i carrelli salvati</w:t>
      </w:r>
    </w:p>
    <w:p w14:paraId="7AF0420A" w14:textId="486DC82E" w:rsidR="00D7673C" w:rsidRDefault="00D7673C" w:rsidP="00D7673C">
      <w:pPr>
        <w:pStyle w:val="Paragrafoelenco"/>
        <w:rPr>
          <w:sz w:val="24"/>
          <w:szCs w:val="24"/>
        </w:rPr>
      </w:pPr>
      <w:r w:rsidRPr="00D7673C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 xml:space="preserve">l’utente deve essere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6E22757D" w14:textId="77777777" w:rsidR="00B04639" w:rsidRPr="00D7673C" w:rsidRDefault="00B04639" w:rsidP="00D7673C">
      <w:pPr>
        <w:pStyle w:val="Paragrafoelenco"/>
        <w:rPr>
          <w:sz w:val="24"/>
          <w:szCs w:val="24"/>
        </w:rPr>
      </w:pPr>
    </w:p>
    <w:p w14:paraId="3B021FFE" w14:textId="77777777" w:rsidR="00D7673C" w:rsidRPr="00C06675" w:rsidRDefault="00D7673C" w:rsidP="00D7673C">
      <w:pPr>
        <w:pStyle w:val="Paragrafoelenco"/>
        <w:numPr>
          <w:ilvl w:val="0"/>
          <w:numId w:val="30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chiede di entrare nel proprio profilo</w:t>
      </w:r>
    </w:p>
    <w:p w14:paraId="5B92162F" w14:textId="77777777" w:rsidR="00D7673C" w:rsidRPr="00C06675" w:rsidRDefault="00D7673C" w:rsidP="00D7673C">
      <w:pPr>
        <w:pStyle w:val="Paragrafoelenco"/>
        <w:numPr>
          <w:ilvl w:val="0"/>
          <w:numId w:val="30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mostra la schermata </w:t>
      </w:r>
      <w:r>
        <w:rPr>
          <w:sz w:val="24"/>
          <w:szCs w:val="24"/>
        </w:rPr>
        <w:t>del</w:t>
      </w:r>
      <w:r w:rsidRPr="00C06675">
        <w:rPr>
          <w:sz w:val="24"/>
          <w:szCs w:val="24"/>
        </w:rPr>
        <w:t xml:space="preserve"> profilo dell’utente</w:t>
      </w:r>
    </w:p>
    <w:p w14:paraId="0E69EAC9" w14:textId="77777777" w:rsidR="00D7673C" w:rsidRDefault="00D7673C" w:rsidP="008C2FE9">
      <w:pPr>
        <w:pStyle w:val="Paragrafoelenco"/>
        <w:numPr>
          <w:ilvl w:val="0"/>
          <w:numId w:val="3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L’utente chiede di visualizzare i carrelli preferiti</w:t>
      </w:r>
    </w:p>
    <w:p w14:paraId="1060CF1B" w14:textId="63C9D342" w:rsidR="00D7673C" w:rsidRDefault="00D7673C" w:rsidP="008C2FE9">
      <w:pPr>
        <w:pStyle w:val="Paragrafoelenco"/>
        <w:numPr>
          <w:ilvl w:val="0"/>
          <w:numId w:val="3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Il sistema mostra i carrelli salvati in precedenza</w:t>
      </w:r>
      <w:r w:rsidR="002A49F4">
        <w:rPr>
          <w:sz w:val="24"/>
          <w:szCs w:val="24"/>
        </w:rPr>
        <w:t xml:space="preserve"> con l’opzione per eliminarli o </w:t>
      </w:r>
      <w:r w:rsidR="00300B94">
        <w:rPr>
          <w:sz w:val="24"/>
          <w:szCs w:val="24"/>
        </w:rPr>
        <w:t>recuperarli</w:t>
      </w:r>
    </w:p>
    <w:p w14:paraId="6DE7CC62" w14:textId="7098CB20" w:rsidR="00300B94" w:rsidRDefault="00300B94" w:rsidP="00300B94">
      <w:pPr>
        <w:pStyle w:val="Paragrafoelenco"/>
        <w:spacing w:line="276" w:lineRule="auto"/>
        <w:ind w:left="1440"/>
        <w:rPr>
          <w:sz w:val="24"/>
          <w:szCs w:val="24"/>
        </w:rPr>
      </w:pPr>
    </w:p>
    <w:p w14:paraId="4081AE6B" w14:textId="13506114" w:rsidR="00300B94" w:rsidRDefault="00300B94" w:rsidP="00300B94">
      <w:pPr>
        <w:pStyle w:val="Paragrafoelenco"/>
        <w:numPr>
          <w:ilvl w:val="0"/>
          <w:numId w:val="8"/>
        </w:numPr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Modifica </w:t>
      </w:r>
      <w:r w:rsidRPr="00D7673C">
        <w:rPr>
          <w:i/>
          <w:iCs/>
          <w:sz w:val="24"/>
          <w:szCs w:val="24"/>
        </w:rPr>
        <w:t>carrell</w:t>
      </w:r>
      <w:r>
        <w:rPr>
          <w:i/>
          <w:iCs/>
          <w:sz w:val="24"/>
          <w:szCs w:val="24"/>
        </w:rPr>
        <w:t>o</w:t>
      </w:r>
      <w:r w:rsidRPr="00D7673C">
        <w:rPr>
          <w:i/>
          <w:iCs/>
          <w:sz w:val="24"/>
          <w:szCs w:val="24"/>
        </w:rPr>
        <w:t xml:space="preserve"> salvat</w:t>
      </w:r>
      <w:r>
        <w:rPr>
          <w:i/>
          <w:iCs/>
          <w:sz w:val="24"/>
          <w:szCs w:val="24"/>
        </w:rPr>
        <w:t>o</w:t>
      </w:r>
    </w:p>
    <w:p w14:paraId="30B590D3" w14:textId="36A55CF6" w:rsidR="00300B94" w:rsidRDefault="00300B94" w:rsidP="00300B94">
      <w:pPr>
        <w:pStyle w:val="Paragrafoelenco"/>
        <w:rPr>
          <w:sz w:val="24"/>
          <w:szCs w:val="24"/>
        </w:rPr>
      </w:pPr>
      <w:r w:rsidRPr="00D7673C">
        <w:rPr>
          <w:sz w:val="24"/>
          <w:szCs w:val="24"/>
        </w:rPr>
        <w:t xml:space="preserve">Precondizione: </w:t>
      </w:r>
      <w:r w:rsidRPr="00C06675">
        <w:rPr>
          <w:sz w:val="24"/>
          <w:szCs w:val="24"/>
        </w:rPr>
        <w:t xml:space="preserve">l’utente deve essere </w:t>
      </w:r>
      <w:r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50B84494" w14:textId="77777777" w:rsidR="00300B94" w:rsidRDefault="00300B94" w:rsidP="00300B94">
      <w:pPr>
        <w:pStyle w:val="Paragrafoelenco"/>
        <w:rPr>
          <w:sz w:val="24"/>
          <w:szCs w:val="24"/>
        </w:rPr>
      </w:pPr>
    </w:p>
    <w:p w14:paraId="5AE4281B" w14:textId="7EBE5E7F" w:rsidR="00300B94" w:rsidRDefault="00300B94" w:rsidP="00300B94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L’utente chiede di visualizzare i carrelli salvati</w:t>
      </w:r>
    </w:p>
    <w:p w14:paraId="683C2652" w14:textId="004D6DE3" w:rsidR="00300B94" w:rsidRDefault="00300B94" w:rsidP="00300B94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L’utente chiede di recuperare un carrello salvato</w:t>
      </w:r>
    </w:p>
    <w:p w14:paraId="2315A50C" w14:textId="11F5A70F" w:rsidR="00300B94" w:rsidRDefault="00300B94" w:rsidP="00300B94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Il sistema mostra il carrello con i prodotti.</w:t>
      </w:r>
    </w:p>
    <w:p w14:paraId="10697868" w14:textId="4D781DB2" w:rsidR="00300B94" w:rsidRDefault="00300B94" w:rsidP="00300B94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L’utente inserisce la nuova quantità desiderata di un prodotto.</w:t>
      </w:r>
    </w:p>
    <w:p w14:paraId="40DFDC83" w14:textId="57010DD5" w:rsidR="00300B94" w:rsidRDefault="00300B94" w:rsidP="00300B94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L’utente chiede di salvare il carrello modificato</w:t>
      </w:r>
    </w:p>
    <w:p w14:paraId="5E7C7F7D" w14:textId="3224EBD4" w:rsidR="00300B94" w:rsidRDefault="00300B94" w:rsidP="00300B94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Il sistema registra le modifiche effettuate dall’utente</w:t>
      </w:r>
      <w:r w:rsidR="00A642E1">
        <w:rPr>
          <w:sz w:val="24"/>
          <w:szCs w:val="24"/>
        </w:rPr>
        <w:t xml:space="preserve">, sovrascrivendo il vecchio carrello (se la quantità di un prodotto è stata settata su </w:t>
      </w:r>
      <w:r w:rsidR="00E03316">
        <w:rPr>
          <w:sz w:val="24"/>
          <w:szCs w:val="24"/>
        </w:rPr>
        <w:t>0</w:t>
      </w:r>
      <w:r w:rsidR="00A642E1">
        <w:rPr>
          <w:sz w:val="24"/>
          <w:szCs w:val="24"/>
        </w:rPr>
        <w:t xml:space="preserve"> tale prodotto viene rimosso</w:t>
      </w:r>
      <w:r w:rsidR="0080722F">
        <w:rPr>
          <w:sz w:val="24"/>
          <w:szCs w:val="24"/>
        </w:rPr>
        <w:t xml:space="preserve"> dal carrello</w:t>
      </w:r>
      <w:r w:rsidR="00A642E1">
        <w:rPr>
          <w:sz w:val="24"/>
          <w:szCs w:val="24"/>
        </w:rPr>
        <w:t>).</w:t>
      </w:r>
    </w:p>
    <w:p w14:paraId="30B05F76" w14:textId="77777777" w:rsidR="00AD558D" w:rsidRPr="00D7673C" w:rsidRDefault="00AD558D" w:rsidP="008C2FE9">
      <w:pPr>
        <w:pStyle w:val="Paragrafoelenco"/>
        <w:spacing w:line="276" w:lineRule="auto"/>
        <w:ind w:left="1440"/>
        <w:rPr>
          <w:sz w:val="24"/>
          <w:szCs w:val="24"/>
        </w:rPr>
      </w:pPr>
    </w:p>
    <w:p w14:paraId="794B0B8E" w14:textId="77777777" w:rsidR="00C9286D" w:rsidRPr="00C9286D" w:rsidRDefault="00C9286D" w:rsidP="00C9286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Visualizzare buoni sconto</w:t>
      </w:r>
    </w:p>
    <w:p w14:paraId="4F0730AF" w14:textId="00EC1174" w:rsidR="00C9286D" w:rsidRDefault="00C9286D" w:rsidP="00C9286D">
      <w:pPr>
        <w:pStyle w:val="Paragrafoelenco"/>
        <w:rPr>
          <w:sz w:val="24"/>
          <w:szCs w:val="24"/>
        </w:rPr>
      </w:pPr>
      <w:r w:rsidRPr="00C9286D">
        <w:rPr>
          <w:sz w:val="24"/>
          <w:szCs w:val="24"/>
        </w:rPr>
        <w:t xml:space="preserve">Precondizione: </w:t>
      </w:r>
      <w:r w:rsidR="00B04639" w:rsidRPr="00C06675">
        <w:rPr>
          <w:sz w:val="24"/>
          <w:szCs w:val="24"/>
        </w:rPr>
        <w:t xml:space="preserve">l’utente deve essere </w:t>
      </w:r>
      <w:r w:rsidR="0095674C">
        <w:rPr>
          <w:sz w:val="24"/>
          <w:szCs w:val="24"/>
        </w:rPr>
        <w:t>loggato</w:t>
      </w:r>
      <w:r w:rsidR="00A37FAD">
        <w:rPr>
          <w:sz w:val="24"/>
          <w:szCs w:val="24"/>
        </w:rPr>
        <w:t>.</w:t>
      </w:r>
    </w:p>
    <w:p w14:paraId="61E38B34" w14:textId="77777777" w:rsidR="00B04639" w:rsidRPr="00C9286D" w:rsidRDefault="00B04639" w:rsidP="00C9286D">
      <w:pPr>
        <w:pStyle w:val="Paragrafoelenco"/>
        <w:rPr>
          <w:sz w:val="24"/>
          <w:szCs w:val="24"/>
        </w:rPr>
      </w:pPr>
    </w:p>
    <w:p w14:paraId="71603DBA" w14:textId="77777777" w:rsidR="00C9286D" w:rsidRDefault="00C9286D" w:rsidP="00C9286D">
      <w:pPr>
        <w:pStyle w:val="Paragrafoelenco"/>
        <w:numPr>
          <w:ilvl w:val="0"/>
          <w:numId w:val="27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 xml:space="preserve">L’utente </w:t>
      </w:r>
      <w:r w:rsidRPr="00C06675">
        <w:rPr>
          <w:sz w:val="24"/>
          <w:szCs w:val="24"/>
        </w:rPr>
        <w:t>chiede di entrare nel proprio profilo</w:t>
      </w:r>
    </w:p>
    <w:p w14:paraId="142D01BB" w14:textId="77777777" w:rsidR="00C9286D" w:rsidRPr="00C06675" w:rsidRDefault="00C9286D" w:rsidP="00C9286D">
      <w:pPr>
        <w:pStyle w:val="Paragrafoelenco"/>
        <w:numPr>
          <w:ilvl w:val="0"/>
          <w:numId w:val="27"/>
        </w:numPr>
        <w:ind w:left="1434" w:hanging="357"/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mostra la schermata </w:t>
      </w:r>
      <w:r>
        <w:rPr>
          <w:sz w:val="24"/>
          <w:szCs w:val="24"/>
        </w:rPr>
        <w:t>del</w:t>
      </w:r>
      <w:r w:rsidRPr="00C06675">
        <w:rPr>
          <w:sz w:val="24"/>
          <w:szCs w:val="24"/>
        </w:rPr>
        <w:t xml:space="preserve"> profilo dell’utente</w:t>
      </w:r>
    </w:p>
    <w:p w14:paraId="1DA831D6" w14:textId="77777777" w:rsidR="00C9286D" w:rsidRPr="00C06675" w:rsidRDefault="00C9286D" w:rsidP="00C9286D">
      <w:pPr>
        <w:pStyle w:val="Paragrafoelenco"/>
        <w:numPr>
          <w:ilvl w:val="0"/>
          <w:numId w:val="27"/>
        </w:numPr>
        <w:ind w:left="1434" w:hanging="357"/>
        <w:rPr>
          <w:sz w:val="24"/>
          <w:szCs w:val="24"/>
        </w:rPr>
      </w:pPr>
      <w:r w:rsidRPr="00C06675">
        <w:rPr>
          <w:sz w:val="24"/>
          <w:szCs w:val="24"/>
        </w:rPr>
        <w:t xml:space="preserve">L’utente chiede di </w:t>
      </w:r>
      <w:r>
        <w:rPr>
          <w:sz w:val="24"/>
          <w:szCs w:val="24"/>
        </w:rPr>
        <w:t>visualizzare i buoni sconto</w:t>
      </w:r>
    </w:p>
    <w:p w14:paraId="588C9C7B" w14:textId="4D4A2C33" w:rsidR="00C9286D" w:rsidRDefault="00C9286D" w:rsidP="00C9286D">
      <w:pPr>
        <w:pStyle w:val="Paragrafoelenco"/>
        <w:numPr>
          <w:ilvl w:val="0"/>
          <w:numId w:val="27"/>
        </w:numPr>
        <w:ind w:left="1434" w:hanging="357"/>
        <w:rPr>
          <w:sz w:val="24"/>
          <w:szCs w:val="24"/>
        </w:rPr>
      </w:pPr>
      <w:r>
        <w:rPr>
          <w:sz w:val="24"/>
          <w:szCs w:val="24"/>
        </w:rPr>
        <w:t>Il sistema mostra i buoni sconto dell’utente</w:t>
      </w:r>
      <w:r w:rsidR="00D870F0">
        <w:rPr>
          <w:sz w:val="24"/>
          <w:szCs w:val="24"/>
        </w:rPr>
        <w:t xml:space="preserve"> </w:t>
      </w:r>
      <w:r>
        <w:rPr>
          <w:sz w:val="24"/>
          <w:szCs w:val="24"/>
        </w:rPr>
        <w:t>(codice, ammontare</w:t>
      </w:r>
      <w:r w:rsidR="005C01D7">
        <w:rPr>
          <w:sz w:val="24"/>
          <w:szCs w:val="24"/>
        </w:rPr>
        <w:t xml:space="preserve">, </w:t>
      </w:r>
      <w:r>
        <w:rPr>
          <w:sz w:val="24"/>
          <w:szCs w:val="24"/>
        </w:rPr>
        <w:t>data di scadenza)</w:t>
      </w:r>
    </w:p>
    <w:p w14:paraId="255C0E4D" w14:textId="77777777" w:rsidR="006F4C4D" w:rsidRPr="006F4C4D" w:rsidRDefault="006F4C4D" w:rsidP="006F4C4D">
      <w:pPr>
        <w:rPr>
          <w:sz w:val="24"/>
          <w:szCs w:val="24"/>
        </w:rPr>
      </w:pPr>
    </w:p>
    <w:p w14:paraId="579D5DDD" w14:textId="77777777" w:rsidR="00B973DE" w:rsidRPr="00C06675" w:rsidRDefault="00067FE3" w:rsidP="00B973DE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 xml:space="preserve">Selezionare </w:t>
      </w:r>
      <w:r w:rsidR="00CD7595" w:rsidRPr="00C06675">
        <w:rPr>
          <w:i/>
          <w:iCs/>
          <w:sz w:val="24"/>
          <w:szCs w:val="24"/>
        </w:rPr>
        <w:t>un</w:t>
      </w:r>
      <w:r w:rsidR="00B973DE" w:rsidRPr="00C06675">
        <w:rPr>
          <w:i/>
          <w:iCs/>
          <w:sz w:val="24"/>
          <w:szCs w:val="24"/>
        </w:rPr>
        <w:t xml:space="preserve"> prodott</w:t>
      </w:r>
      <w:r w:rsidR="00CD7595" w:rsidRPr="00C06675">
        <w:rPr>
          <w:i/>
          <w:iCs/>
          <w:sz w:val="24"/>
          <w:szCs w:val="24"/>
        </w:rPr>
        <w:t>o</w:t>
      </w:r>
    </w:p>
    <w:p w14:paraId="4B26C279" w14:textId="7B663893" w:rsidR="00DD59A9" w:rsidRDefault="00DD59A9" w:rsidP="00DD59A9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Precondizione: essere loggato come amministratore del sistema</w:t>
      </w:r>
      <w:r w:rsidR="00A37FAD">
        <w:rPr>
          <w:sz w:val="24"/>
          <w:szCs w:val="24"/>
        </w:rPr>
        <w:t>.</w:t>
      </w:r>
    </w:p>
    <w:p w14:paraId="28FF77F9" w14:textId="77777777" w:rsidR="00B04639" w:rsidRPr="00C06675" w:rsidRDefault="00B04639" w:rsidP="00DD59A9">
      <w:pPr>
        <w:pStyle w:val="Paragrafoelenco"/>
        <w:rPr>
          <w:sz w:val="24"/>
          <w:szCs w:val="24"/>
        </w:rPr>
      </w:pPr>
    </w:p>
    <w:p w14:paraId="6BAA4107" w14:textId="77777777" w:rsidR="00AD6EF1" w:rsidRPr="00C06675" w:rsidRDefault="00AD6EF1" w:rsidP="00AD6EF1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 chiede al sistema di entrare nella sezione prodotti</w:t>
      </w:r>
    </w:p>
    <w:p w14:paraId="7D8DA4DF" w14:textId="77777777" w:rsidR="00AD6EF1" w:rsidRPr="00C06675" w:rsidRDefault="00AD6EF1" w:rsidP="00AD6EF1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tale sezione (elenco prodotti e azioni disponibili)</w:t>
      </w:r>
    </w:p>
    <w:p w14:paraId="3DFAFE9D" w14:textId="77777777" w:rsidR="00DD59A9" w:rsidRPr="00C06675" w:rsidRDefault="00DD59A9" w:rsidP="00DD59A9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 seleziona il prodotto</w:t>
      </w:r>
    </w:p>
    <w:p w14:paraId="592B1ACD" w14:textId="46CBC7C8" w:rsidR="00AD558D" w:rsidRDefault="00DD59A9" w:rsidP="00FD69A0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5C01D7">
        <w:rPr>
          <w:sz w:val="24"/>
          <w:szCs w:val="24"/>
        </w:rPr>
        <w:t>Il sistema mostra i dettagli del prodotto (</w:t>
      </w:r>
      <w:r w:rsidR="005C01D7" w:rsidRPr="005C01D7">
        <w:rPr>
          <w:sz w:val="24"/>
          <w:szCs w:val="24"/>
        </w:rPr>
        <w:t xml:space="preserve">id, </w:t>
      </w:r>
      <w:r w:rsidR="00301FF4" w:rsidRPr="005C01D7">
        <w:rPr>
          <w:sz w:val="24"/>
          <w:szCs w:val="24"/>
        </w:rPr>
        <w:t xml:space="preserve">nome, marca, </w:t>
      </w:r>
      <w:r w:rsidRPr="005C01D7">
        <w:rPr>
          <w:sz w:val="24"/>
          <w:szCs w:val="24"/>
        </w:rPr>
        <w:t>descrizione, quantità residua</w:t>
      </w:r>
      <w:r w:rsidR="00CD7595" w:rsidRPr="005C01D7">
        <w:rPr>
          <w:sz w:val="24"/>
          <w:szCs w:val="24"/>
        </w:rPr>
        <w:t xml:space="preserve">, </w:t>
      </w:r>
      <w:r w:rsidRPr="005C01D7">
        <w:rPr>
          <w:sz w:val="24"/>
          <w:szCs w:val="24"/>
        </w:rPr>
        <w:t>e prezzo)</w:t>
      </w:r>
      <w:r w:rsidR="00CD7595" w:rsidRPr="005C01D7">
        <w:rPr>
          <w:sz w:val="24"/>
          <w:szCs w:val="24"/>
        </w:rPr>
        <w:t xml:space="preserve"> e </w:t>
      </w:r>
      <w:r w:rsidR="005C01D7">
        <w:rPr>
          <w:sz w:val="24"/>
          <w:szCs w:val="24"/>
        </w:rPr>
        <w:t>il campo per rifornire tale prodotto (modifica della quantità).</w:t>
      </w:r>
    </w:p>
    <w:p w14:paraId="12BC10C3" w14:textId="77777777" w:rsidR="005C01D7" w:rsidRPr="005C01D7" w:rsidRDefault="005C01D7" w:rsidP="005C01D7">
      <w:pPr>
        <w:pStyle w:val="Paragrafoelenco"/>
        <w:ind w:left="1440"/>
        <w:rPr>
          <w:sz w:val="24"/>
          <w:szCs w:val="24"/>
        </w:rPr>
      </w:pPr>
    </w:p>
    <w:p w14:paraId="65B017F1" w14:textId="6019D5E1" w:rsidR="00067FE3" w:rsidRPr="00C06675" w:rsidRDefault="005C01D7" w:rsidP="00B973DE">
      <w:pPr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Rifornire</w:t>
      </w:r>
      <w:r w:rsidR="00AF3F4F">
        <w:rPr>
          <w:i/>
          <w:iCs/>
          <w:sz w:val="24"/>
          <w:szCs w:val="24"/>
        </w:rPr>
        <w:t xml:space="preserve"> </w:t>
      </w:r>
      <w:r w:rsidR="00067FE3" w:rsidRPr="00C06675">
        <w:rPr>
          <w:i/>
          <w:iCs/>
          <w:sz w:val="24"/>
          <w:szCs w:val="24"/>
        </w:rPr>
        <w:t>un prodotto</w:t>
      </w:r>
    </w:p>
    <w:p w14:paraId="2F9360DA" w14:textId="1B954A67" w:rsidR="00067FE3" w:rsidRDefault="00067FE3" w:rsidP="00067FE3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Precondizione: essere loggato come amministratore del sistema</w:t>
      </w:r>
      <w:r w:rsidR="00A37FAD">
        <w:rPr>
          <w:sz w:val="24"/>
          <w:szCs w:val="24"/>
        </w:rPr>
        <w:t>.</w:t>
      </w:r>
    </w:p>
    <w:p w14:paraId="43F75F0A" w14:textId="77777777" w:rsidR="00B04639" w:rsidRPr="00C06675" w:rsidRDefault="00B04639" w:rsidP="00067FE3">
      <w:pPr>
        <w:pStyle w:val="Paragrafoelenco"/>
        <w:rPr>
          <w:sz w:val="24"/>
          <w:szCs w:val="24"/>
        </w:rPr>
      </w:pPr>
    </w:p>
    <w:p w14:paraId="0405E64B" w14:textId="77777777" w:rsidR="00067FE3" w:rsidRPr="00C06675" w:rsidRDefault="00067FE3" w:rsidP="00067FE3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 seleziona un prodotto</w:t>
      </w:r>
    </w:p>
    <w:p w14:paraId="71606EAF" w14:textId="33DEFCA3" w:rsidR="00476E8C" w:rsidRDefault="00067FE3" w:rsidP="00476E8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</w:t>
      </w:r>
      <w:r w:rsidR="008215F8">
        <w:rPr>
          <w:sz w:val="24"/>
          <w:szCs w:val="24"/>
        </w:rPr>
        <w:t xml:space="preserve"> aggiorna la quantità</w:t>
      </w:r>
      <w:r w:rsidR="00AF3F4F">
        <w:rPr>
          <w:sz w:val="24"/>
          <w:szCs w:val="24"/>
        </w:rPr>
        <w:t xml:space="preserve"> del </w:t>
      </w:r>
      <w:r w:rsidR="008215F8">
        <w:rPr>
          <w:sz w:val="24"/>
          <w:szCs w:val="24"/>
        </w:rPr>
        <w:t>prodotto selezionato</w:t>
      </w:r>
      <w:r w:rsidR="002A49F4">
        <w:rPr>
          <w:sz w:val="24"/>
          <w:szCs w:val="24"/>
        </w:rPr>
        <w:t xml:space="preserve"> </w:t>
      </w:r>
      <w:r w:rsidR="00AF3F4F">
        <w:rPr>
          <w:sz w:val="24"/>
          <w:szCs w:val="24"/>
        </w:rPr>
        <w:t>usufruendo de</w:t>
      </w:r>
      <w:r w:rsidR="005C01D7">
        <w:rPr>
          <w:sz w:val="24"/>
          <w:szCs w:val="24"/>
        </w:rPr>
        <w:t xml:space="preserve">l </w:t>
      </w:r>
      <w:r w:rsidR="00AF3F4F">
        <w:rPr>
          <w:sz w:val="24"/>
          <w:szCs w:val="24"/>
        </w:rPr>
        <w:t>camp</w:t>
      </w:r>
      <w:r w:rsidR="005C01D7">
        <w:rPr>
          <w:sz w:val="24"/>
          <w:szCs w:val="24"/>
        </w:rPr>
        <w:t>o</w:t>
      </w:r>
      <w:r w:rsidR="00AF3F4F">
        <w:rPr>
          <w:sz w:val="24"/>
          <w:szCs w:val="24"/>
        </w:rPr>
        <w:t xml:space="preserve"> adibit</w:t>
      </w:r>
      <w:r w:rsidR="005C01D7">
        <w:rPr>
          <w:sz w:val="24"/>
          <w:szCs w:val="24"/>
        </w:rPr>
        <w:t>o</w:t>
      </w:r>
      <w:r w:rsidR="00AF3F4F">
        <w:rPr>
          <w:sz w:val="24"/>
          <w:szCs w:val="24"/>
        </w:rPr>
        <w:t xml:space="preserve"> a tal</w:t>
      </w:r>
      <w:r w:rsidR="005C01D7">
        <w:rPr>
          <w:sz w:val="24"/>
          <w:szCs w:val="24"/>
        </w:rPr>
        <w:t>e</w:t>
      </w:r>
      <w:r w:rsidR="00AF3F4F">
        <w:rPr>
          <w:sz w:val="24"/>
          <w:szCs w:val="24"/>
        </w:rPr>
        <w:t xml:space="preserve"> </w:t>
      </w:r>
      <w:r w:rsidR="005C01D7">
        <w:rPr>
          <w:sz w:val="24"/>
          <w:szCs w:val="24"/>
        </w:rPr>
        <w:t>modifica</w:t>
      </w:r>
    </w:p>
    <w:p w14:paraId="1B832C8F" w14:textId="77777777" w:rsidR="004E0866" w:rsidRDefault="00067FE3" w:rsidP="004E0866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476E8C">
        <w:rPr>
          <w:sz w:val="24"/>
          <w:szCs w:val="24"/>
        </w:rPr>
        <w:lastRenderedPageBreak/>
        <w:t xml:space="preserve">Il sistema </w:t>
      </w:r>
      <w:r w:rsidR="003571AC" w:rsidRPr="00476E8C">
        <w:rPr>
          <w:sz w:val="24"/>
          <w:szCs w:val="24"/>
        </w:rPr>
        <w:t>salva l</w:t>
      </w:r>
      <w:r w:rsidR="00AF3F4F" w:rsidRPr="00476E8C">
        <w:rPr>
          <w:sz w:val="24"/>
          <w:szCs w:val="24"/>
        </w:rPr>
        <w:t>e</w:t>
      </w:r>
      <w:r w:rsidR="003571AC" w:rsidRPr="00476E8C">
        <w:rPr>
          <w:sz w:val="24"/>
          <w:szCs w:val="24"/>
        </w:rPr>
        <w:t xml:space="preserve"> modific</w:t>
      </w:r>
      <w:r w:rsidR="00AF3F4F" w:rsidRPr="00476E8C">
        <w:rPr>
          <w:sz w:val="24"/>
          <w:szCs w:val="24"/>
        </w:rPr>
        <w:t>he</w:t>
      </w:r>
      <w:r w:rsidR="00193611">
        <w:rPr>
          <w:sz w:val="24"/>
          <w:szCs w:val="24"/>
        </w:rPr>
        <w:t xml:space="preserve"> e mostra i dettagli aggiornati del prodotto</w:t>
      </w:r>
    </w:p>
    <w:p w14:paraId="12511C87" w14:textId="77777777" w:rsidR="00AD558D" w:rsidRPr="00B50DBC" w:rsidRDefault="00AD558D" w:rsidP="00AD558D">
      <w:pPr>
        <w:pStyle w:val="Paragrafoelenco"/>
        <w:ind w:left="1440"/>
        <w:rPr>
          <w:sz w:val="24"/>
          <w:szCs w:val="24"/>
        </w:rPr>
      </w:pPr>
    </w:p>
    <w:p w14:paraId="4CC031D2" w14:textId="77777777" w:rsidR="00476E8C" w:rsidRPr="00476E8C" w:rsidRDefault="00476E8C" w:rsidP="00476E8C">
      <w:pPr>
        <w:pStyle w:val="Paragrafoelenco"/>
        <w:ind w:left="1440"/>
        <w:rPr>
          <w:sz w:val="24"/>
          <w:szCs w:val="24"/>
        </w:rPr>
      </w:pPr>
    </w:p>
    <w:p w14:paraId="044429C6" w14:textId="77777777" w:rsidR="00177CF7" w:rsidRDefault="00CD7595" w:rsidP="0073306F">
      <w:pPr>
        <w:pStyle w:val="Paragrafoelenco"/>
        <w:numPr>
          <w:ilvl w:val="0"/>
          <w:numId w:val="8"/>
        </w:numPr>
        <w:rPr>
          <w:i/>
          <w:iCs/>
          <w:sz w:val="24"/>
          <w:szCs w:val="24"/>
        </w:rPr>
      </w:pPr>
      <w:r w:rsidRPr="00476E8C">
        <w:rPr>
          <w:i/>
          <w:iCs/>
          <w:sz w:val="24"/>
          <w:szCs w:val="24"/>
        </w:rPr>
        <w:t>Aggiungere un prodotto</w:t>
      </w:r>
    </w:p>
    <w:p w14:paraId="4603344C" w14:textId="77777777" w:rsidR="00B04639" w:rsidRPr="00476E8C" w:rsidRDefault="00B04639" w:rsidP="002A49F4">
      <w:pPr>
        <w:pStyle w:val="Paragrafoelenco"/>
        <w:rPr>
          <w:i/>
          <w:iCs/>
          <w:sz w:val="24"/>
          <w:szCs w:val="24"/>
        </w:rPr>
      </w:pPr>
    </w:p>
    <w:p w14:paraId="03FA1743" w14:textId="49541F1E" w:rsidR="00AD6EF1" w:rsidRDefault="00177CF7" w:rsidP="00177CF7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Precondizione: essere loggato come amministratore del sistema</w:t>
      </w:r>
      <w:r w:rsidR="00A37FAD">
        <w:rPr>
          <w:sz w:val="24"/>
          <w:szCs w:val="24"/>
        </w:rPr>
        <w:t>.</w:t>
      </w:r>
    </w:p>
    <w:p w14:paraId="2C5B1C0A" w14:textId="77777777" w:rsidR="00B04639" w:rsidRPr="00C06675" w:rsidRDefault="00B04639" w:rsidP="00177CF7">
      <w:pPr>
        <w:pStyle w:val="Paragrafoelenco"/>
        <w:rPr>
          <w:sz w:val="24"/>
          <w:szCs w:val="24"/>
        </w:rPr>
      </w:pPr>
    </w:p>
    <w:p w14:paraId="2D6C7867" w14:textId="3AD23838" w:rsidR="00AD6EF1" w:rsidRPr="005C01D7" w:rsidRDefault="00AD6EF1" w:rsidP="005C01D7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</w:t>
      </w:r>
      <w:r w:rsidR="005C01D7">
        <w:rPr>
          <w:sz w:val="24"/>
          <w:szCs w:val="24"/>
        </w:rPr>
        <w:t xml:space="preserve"> </w:t>
      </w:r>
      <w:r w:rsidRPr="005C01D7">
        <w:rPr>
          <w:sz w:val="24"/>
          <w:szCs w:val="24"/>
        </w:rPr>
        <w:t>chiede</w:t>
      </w:r>
      <w:r w:rsidR="005C01D7">
        <w:rPr>
          <w:sz w:val="24"/>
          <w:szCs w:val="24"/>
        </w:rPr>
        <w:t xml:space="preserve"> al sistema</w:t>
      </w:r>
      <w:r w:rsidRPr="005C01D7">
        <w:rPr>
          <w:sz w:val="24"/>
          <w:szCs w:val="24"/>
        </w:rPr>
        <w:t xml:space="preserve"> di aggiungere un prodotto</w:t>
      </w:r>
    </w:p>
    <w:p w14:paraId="3553D532" w14:textId="272411F3" w:rsidR="00177CF7" w:rsidRPr="00C06675" w:rsidRDefault="00177CF7" w:rsidP="00177CF7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un form per inserire i dettagli del nuovo prodotto (nome, tipologia, descrizione, quantità, prezzo</w:t>
      </w:r>
      <w:r w:rsidR="0095674C">
        <w:rPr>
          <w:sz w:val="24"/>
          <w:szCs w:val="24"/>
        </w:rPr>
        <w:t>,</w:t>
      </w:r>
      <w:r w:rsidR="00900B0B">
        <w:rPr>
          <w:sz w:val="24"/>
          <w:szCs w:val="24"/>
        </w:rPr>
        <w:t xml:space="preserve"> </w:t>
      </w:r>
      <w:r w:rsidR="0095674C">
        <w:rPr>
          <w:sz w:val="24"/>
          <w:szCs w:val="24"/>
        </w:rPr>
        <w:t>marca</w:t>
      </w:r>
      <w:r w:rsidR="009872BB">
        <w:rPr>
          <w:sz w:val="24"/>
          <w:szCs w:val="24"/>
        </w:rPr>
        <w:t xml:space="preserve"> e </w:t>
      </w:r>
      <w:r w:rsidR="005C01D7">
        <w:rPr>
          <w:sz w:val="24"/>
          <w:szCs w:val="24"/>
        </w:rPr>
        <w:t>immagine</w:t>
      </w:r>
      <w:r w:rsidRPr="00C06675">
        <w:rPr>
          <w:sz w:val="24"/>
          <w:szCs w:val="24"/>
        </w:rPr>
        <w:t>)</w:t>
      </w:r>
    </w:p>
    <w:p w14:paraId="6C26A778" w14:textId="77777777" w:rsidR="00177CF7" w:rsidRPr="00C06675" w:rsidRDefault="00177CF7" w:rsidP="00177CF7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 compila i campi con i dati del prodotto da inserire e conferma</w:t>
      </w:r>
    </w:p>
    <w:p w14:paraId="21F38B4D" w14:textId="54A01815" w:rsidR="00177CF7" w:rsidRDefault="00177CF7" w:rsidP="00F85C8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registra il nuovo prodotto</w:t>
      </w:r>
    </w:p>
    <w:p w14:paraId="1733C13F" w14:textId="77777777" w:rsidR="00AD558D" w:rsidRDefault="00AD558D" w:rsidP="00AD558D">
      <w:pPr>
        <w:pStyle w:val="Paragrafoelenco"/>
        <w:ind w:left="1440"/>
        <w:rPr>
          <w:sz w:val="24"/>
          <w:szCs w:val="24"/>
        </w:rPr>
      </w:pPr>
    </w:p>
    <w:p w14:paraId="3789512C" w14:textId="77777777" w:rsidR="005C2D1A" w:rsidRDefault="005C2D1A" w:rsidP="005C2D1A">
      <w:pPr>
        <w:pStyle w:val="Paragrafoelenco"/>
        <w:ind w:left="1440"/>
        <w:rPr>
          <w:sz w:val="24"/>
          <w:szCs w:val="24"/>
        </w:rPr>
      </w:pPr>
    </w:p>
    <w:p w14:paraId="29FBE32C" w14:textId="77777777" w:rsidR="005C2D1A" w:rsidRPr="00C06675" w:rsidRDefault="005C2D1A" w:rsidP="005C2D1A">
      <w:pPr>
        <w:pStyle w:val="Paragrafoelenco"/>
        <w:numPr>
          <w:ilvl w:val="0"/>
          <w:numId w:val="8"/>
        </w:numPr>
        <w:spacing w:line="360" w:lineRule="auto"/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>Aggiungere premi</w:t>
      </w:r>
    </w:p>
    <w:p w14:paraId="3F46CED3" w14:textId="3B3AA99A" w:rsidR="005C2D1A" w:rsidRPr="00C06675" w:rsidRDefault="005C2D1A" w:rsidP="005C2D1A">
      <w:pPr>
        <w:pStyle w:val="Paragrafoelenco"/>
        <w:spacing w:line="360" w:lineRule="auto"/>
        <w:rPr>
          <w:sz w:val="24"/>
          <w:szCs w:val="24"/>
        </w:rPr>
      </w:pPr>
      <w:r w:rsidRPr="00C06675">
        <w:rPr>
          <w:sz w:val="24"/>
          <w:szCs w:val="24"/>
        </w:rPr>
        <w:t>Precondizione: essere loggato come amministratore del sistema</w:t>
      </w:r>
      <w:r w:rsidR="00A37FAD">
        <w:rPr>
          <w:sz w:val="24"/>
          <w:szCs w:val="24"/>
        </w:rPr>
        <w:t>.</w:t>
      </w:r>
    </w:p>
    <w:p w14:paraId="49ECE95C" w14:textId="4840C437" w:rsidR="005C2D1A" w:rsidRPr="005C01D7" w:rsidRDefault="005C2D1A" w:rsidP="005C01D7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</w:t>
      </w:r>
      <w:r w:rsidR="005C01D7">
        <w:rPr>
          <w:sz w:val="24"/>
          <w:szCs w:val="24"/>
        </w:rPr>
        <w:t xml:space="preserve">e </w:t>
      </w:r>
      <w:r w:rsidRPr="005C01D7">
        <w:rPr>
          <w:sz w:val="24"/>
          <w:szCs w:val="24"/>
        </w:rPr>
        <w:t>chiede</w:t>
      </w:r>
      <w:r w:rsidR="005C01D7">
        <w:rPr>
          <w:sz w:val="24"/>
          <w:szCs w:val="24"/>
        </w:rPr>
        <w:t xml:space="preserve"> al sistema</w:t>
      </w:r>
      <w:r w:rsidRPr="005C01D7">
        <w:rPr>
          <w:sz w:val="24"/>
          <w:szCs w:val="24"/>
        </w:rPr>
        <w:t xml:space="preserve"> di aggiungere un premio</w:t>
      </w:r>
    </w:p>
    <w:p w14:paraId="20C15AEC" w14:textId="669BA4D9" w:rsidR="005C2D1A" w:rsidRPr="00C06675" w:rsidRDefault="005C2D1A" w:rsidP="005C2D1A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mostra un form per inserire i dettagli del premio (nome, descrizione, quantità, punti necessari</w:t>
      </w:r>
      <w:r w:rsidR="002A49F4">
        <w:rPr>
          <w:sz w:val="24"/>
          <w:szCs w:val="24"/>
        </w:rPr>
        <w:t xml:space="preserve">, </w:t>
      </w:r>
      <w:r w:rsidR="005C01D7">
        <w:rPr>
          <w:sz w:val="24"/>
          <w:szCs w:val="24"/>
        </w:rPr>
        <w:t>immagine</w:t>
      </w:r>
      <w:r w:rsidR="002A49F4">
        <w:rPr>
          <w:sz w:val="24"/>
          <w:szCs w:val="24"/>
        </w:rPr>
        <w:t>, marca</w:t>
      </w:r>
      <w:r w:rsidRPr="00C06675">
        <w:rPr>
          <w:sz w:val="24"/>
          <w:szCs w:val="24"/>
        </w:rPr>
        <w:t>)</w:t>
      </w:r>
    </w:p>
    <w:p w14:paraId="34C9C3D0" w14:textId="77777777" w:rsidR="005C2D1A" w:rsidRPr="00C06675" w:rsidRDefault="005C2D1A" w:rsidP="005C2D1A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C06675">
        <w:rPr>
          <w:sz w:val="24"/>
          <w:szCs w:val="24"/>
        </w:rPr>
        <w:t>L’amministratore compila i campi con i dati del premio da inserire e conferma</w:t>
      </w:r>
    </w:p>
    <w:p w14:paraId="3B69BF41" w14:textId="7C0FFEE2" w:rsidR="005C2D1A" w:rsidRDefault="005C2D1A" w:rsidP="00C76ADA">
      <w:pPr>
        <w:pStyle w:val="Paragrafoelenco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476E8C">
        <w:rPr>
          <w:sz w:val="24"/>
          <w:szCs w:val="24"/>
        </w:rPr>
        <w:t>Il sistema registra il nuovo premio</w:t>
      </w:r>
    </w:p>
    <w:p w14:paraId="62DAFF65" w14:textId="77777777" w:rsidR="007520D1" w:rsidRPr="007520D1" w:rsidRDefault="007520D1" w:rsidP="007520D1">
      <w:pPr>
        <w:spacing w:line="276" w:lineRule="auto"/>
        <w:rPr>
          <w:sz w:val="24"/>
          <w:szCs w:val="24"/>
        </w:rPr>
      </w:pPr>
    </w:p>
    <w:p w14:paraId="0684BD48" w14:textId="77777777" w:rsidR="005C2D1A" w:rsidRPr="00C06675" w:rsidRDefault="005C2D1A" w:rsidP="005C2D1A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 xml:space="preserve">Inviare </w:t>
      </w:r>
      <w:r>
        <w:rPr>
          <w:i/>
          <w:iCs/>
          <w:sz w:val="24"/>
          <w:szCs w:val="24"/>
        </w:rPr>
        <w:t>buoni sconto</w:t>
      </w:r>
      <w:r w:rsidRPr="00C06675">
        <w:rPr>
          <w:i/>
          <w:iCs/>
          <w:sz w:val="24"/>
          <w:szCs w:val="24"/>
        </w:rPr>
        <w:t xml:space="preserve"> ai clienti</w:t>
      </w:r>
    </w:p>
    <w:p w14:paraId="2D5E22BD" w14:textId="54893B68" w:rsidR="005C2D1A" w:rsidRDefault="005C2D1A" w:rsidP="005C2D1A">
      <w:pPr>
        <w:pStyle w:val="Paragrafoelenco"/>
        <w:rPr>
          <w:sz w:val="24"/>
          <w:szCs w:val="24"/>
        </w:rPr>
      </w:pPr>
      <w:r w:rsidRPr="00C06675">
        <w:rPr>
          <w:sz w:val="24"/>
          <w:szCs w:val="24"/>
        </w:rPr>
        <w:t>Precondizione: essere loggato come amministratore del sistema</w:t>
      </w:r>
      <w:r w:rsidR="00A37FAD">
        <w:rPr>
          <w:sz w:val="24"/>
          <w:szCs w:val="24"/>
        </w:rPr>
        <w:t>.</w:t>
      </w:r>
    </w:p>
    <w:p w14:paraId="0F676D40" w14:textId="77777777" w:rsidR="00B04639" w:rsidRPr="00C06675" w:rsidRDefault="00B04639" w:rsidP="005C2D1A">
      <w:pPr>
        <w:pStyle w:val="Paragrafoelenco"/>
        <w:rPr>
          <w:sz w:val="24"/>
          <w:szCs w:val="24"/>
        </w:rPr>
      </w:pPr>
    </w:p>
    <w:p w14:paraId="085147C6" w14:textId="3C2CC17D" w:rsidR="005C2D1A" w:rsidRPr="00C06675" w:rsidRDefault="005C2D1A" w:rsidP="005C01D7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L’amministratore chiede </w:t>
      </w:r>
      <w:r w:rsidR="005C01D7">
        <w:rPr>
          <w:sz w:val="24"/>
          <w:szCs w:val="24"/>
        </w:rPr>
        <w:t>al sistema di inviare un buono.</w:t>
      </w:r>
    </w:p>
    <w:p w14:paraId="6E177560" w14:textId="165CE9CC" w:rsidR="005C01D7" w:rsidRDefault="005C01D7" w:rsidP="005C2D1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 sistema mostra un form per inserire i dettagli del buono: ammontare (in percentuale o assoluto) e un messaggio opzionale (scadenza automatica dopo un mese dall’invio)</w:t>
      </w:r>
    </w:p>
    <w:p w14:paraId="435B6609" w14:textId="6AF0564F" w:rsidR="005C2D1A" w:rsidRPr="00C06675" w:rsidRDefault="005C2D1A" w:rsidP="005C2D1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L’amministratore </w:t>
      </w:r>
      <w:r>
        <w:rPr>
          <w:sz w:val="24"/>
          <w:szCs w:val="24"/>
        </w:rPr>
        <w:t>inserisce</w:t>
      </w:r>
      <w:r w:rsidR="005F5D6C">
        <w:rPr>
          <w:sz w:val="24"/>
          <w:szCs w:val="24"/>
        </w:rPr>
        <w:t xml:space="preserve"> l’ammontare </w:t>
      </w:r>
      <w:r w:rsidRPr="00C06675">
        <w:rPr>
          <w:sz w:val="24"/>
          <w:szCs w:val="24"/>
        </w:rPr>
        <w:t>dello sconto</w:t>
      </w:r>
      <w:r>
        <w:rPr>
          <w:sz w:val="24"/>
          <w:szCs w:val="24"/>
        </w:rPr>
        <w:t xml:space="preserve">, </w:t>
      </w:r>
      <w:r w:rsidR="005C01D7">
        <w:rPr>
          <w:sz w:val="24"/>
          <w:szCs w:val="24"/>
        </w:rPr>
        <w:t>l’</w:t>
      </w:r>
      <w:r>
        <w:rPr>
          <w:sz w:val="24"/>
          <w:szCs w:val="24"/>
        </w:rPr>
        <w:t>eventuale messaggio</w:t>
      </w:r>
      <w:r w:rsidRPr="00C06675">
        <w:rPr>
          <w:sz w:val="24"/>
          <w:szCs w:val="24"/>
        </w:rPr>
        <w:t xml:space="preserve"> e conferma</w:t>
      </w:r>
    </w:p>
    <w:p w14:paraId="246636B2" w14:textId="695164AF" w:rsidR="005C2D1A" w:rsidRDefault="005C2D1A" w:rsidP="005C2D1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06675">
        <w:rPr>
          <w:sz w:val="24"/>
          <w:szCs w:val="24"/>
        </w:rPr>
        <w:t>Il sistema invia un</w:t>
      </w:r>
      <w:r w:rsidR="00476E8C">
        <w:rPr>
          <w:sz w:val="24"/>
          <w:szCs w:val="24"/>
        </w:rPr>
        <w:t xml:space="preserve">’e-mail </w:t>
      </w:r>
      <w:r w:rsidRPr="00C06675">
        <w:rPr>
          <w:sz w:val="24"/>
          <w:szCs w:val="24"/>
        </w:rPr>
        <w:t xml:space="preserve">al cliente con il </w:t>
      </w:r>
      <w:r w:rsidR="005C01D7">
        <w:rPr>
          <w:sz w:val="24"/>
          <w:szCs w:val="24"/>
        </w:rPr>
        <w:t>buono</w:t>
      </w:r>
      <w:r w:rsidRPr="00C06675">
        <w:rPr>
          <w:sz w:val="24"/>
          <w:szCs w:val="24"/>
        </w:rPr>
        <w:t xml:space="preserve"> sconto</w:t>
      </w:r>
      <w:r w:rsidR="005C01D7">
        <w:rPr>
          <w:sz w:val="24"/>
          <w:szCs w:val="24"/>
        </w:rPr>
        <w:t xml:space="preserve"> </w:t>
      </w:r>
    </w:p>
    <w:p w14:paraId="004D12D3" w14:textId="77777777" w:rsidR="002E31EA" w:rsidRPr="002E31EA" w:rsidRDefault="002E31EA" w:rsidP="002E31EA">
      <w:pPr>
        <w:rPr>
          <w:sz w:val="24"/>
          <w:szCs w:val="24"/>
        </w:rPr>
      </w:pPr>
    </w:p>
    <w:p w14:paraId="27D7D90F" w14:textId="77777777" w:rsidR="00B973DE" w:rsidRPr="00C06675" w:rsidRDefault="00B973DE" w:rsidP="00B973DE">
      <w:pPr>
        <w:numPr>
          <w:ilvl w:val="0"/>
          <w:numId w:val="8"/>
        </w:numPr>
        <w:rPr>
          <w:i/>
          <w:iCs/>
          <w:sz w:val="24"/>
          <w:szCs w:val="24"/>
        </w:rPr>
      </w:pPr>
      <w:r w:rsidRPr="00C06675">
        <w:rPr>
          <w:i/>
          <w:iCs/>
          <w:sz w:val="24"/>
          <w:szCs w:val="24"/>
        </w:rPr>
        <w:t>Effettuare la registrazione</w:t>
      </w:r>
    </w:p>
    <w:p w14:paraId="1EAED4F7" w14:textId="2FB8E30B" w:rsidR="00136057" w:rsidRPr="00C06675" w:rsidRDefault="00136057" w:rsidP="00136057">
      <w:pPr>
        <w:ind w:left="720"/>
        <w:rPr>
          <w:sz w:val="24"/>
          <w:szCs w:val="24"/>
        </w:rPr>
      </w:pPr>
      <w:r w:rsidRPr="00C06675">
        <w:rPr>
          <w:sz w:val="24"/>
          <w:szCs w:val="24"/>
        </w:rPr>
        <w:t>Precondizione: essere un utente non registrato</w:t>
      </w:r>
      <w:r w:rsidR="00A37FAD">
        <w:rPr>
          <w:sz w:val="24"/>
          <w:szCs w:val="24"/>
        </w:rPr>
        <w:t>.</w:t>
      </w:r>
    </w:p>
    <w:p w14:paraId="342CD8A7" w14:textId="77777777" w:rsidR="00136057" w:rsidRPr="00C06675" w:rsidRDefault="00136057" w:rsidP="0013605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C06675">
        <w:rPr>
          <w:sz w:val="24"/>
          <w:szCs w:val="24"/>
        </w:rPr>
        <w:lastRenderedPageBreak/>
        <w:t>L’utente chiede al sistema di registrarsi</w:t>
      </w:r>
    </w:p>
    <w:p w14:paraId="37805F1A" w14:textId="77777777" w:rsidR="00136057" w:rsidRPr="00C06675" w:rsidRDefault="00136057" w:rsidP="0013605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risponde fornendo </w:t>
      </w:r>
      <w:r w:rsidR="00B3399F" w:rsidRPr="00C06675">
        <w:rPr>
          <w:sz w:val="24"/>
          <w:szCs w:val="24"/>
        </w:rPr>
        <w:t>il</w:t>
      </w:r>
      <w:r w:rsidR="0095674C">
        <w:rPr>
          <w:sz w:val="24"/>
          <w:szCs w:val="24"/>
        </w:rPr>
        <w:t xml:space="preserve"> </w:t>
      </w:r>
      <w:r w:rsidRPr="00C06675">
        <w:rPr>
          <w:sz w:val="24"/>
          <w:szCs w:val="24"/>
        </w:rPr>
        <w:t>form per la registrazione</w:t>
      </w:r>
    </w:p>
    <w:p w14:paraId="52CD3984" w14:textId="732625EB" w:rsidR="00136057" w:rsidRPr="00C06675" w:rsidRDefault="00136057" w:rsidP="0013605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C06675">
        <w:rPr>
          <w:sz w:val="24"/>
          <w:szCs w:val="24"/>
        </w:rPr>
        <w:t>L’utente inserisce i propri dati per la registrazione (nome, cognome, e-mail</w:t>
      </w:r>
      <w:r w:rsidR="005C01D7">
        <w:rPr>
          <w:sz w:val="24"/>
          <w:szCs w:val="24"/>
        </w:rPr>
        <w:t xml:space="preserve"> e </w:t>
      </w:r>
      <w:r w:rsidRPr="00C06675">
        <w:rPr>
          <w:sz w:val="24"/>
          <w:szCs w:val="24"/>
        </w:rPr>
        <w:t>password)</w:t>
      </w:r>
    </w:p>
    <w:p w14:paraId="26246B53" w14:textId="1CB5DA20" w:rsidR="00136057" w:rsidRDefault="00136057" w:rsidP="00136057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C06675">
        <w:rPr>
          <w:sz w:val="24"/>
          <w:szCs w:val="24"/>
        </w:rPr>
        <w:t xml:space="preserve">Il sistema registra l’utente e </w:t>
      </w:r>
      <w:r w:rsidR="005C01D7">
        <w:rPr>
          <w:sz w:val="24"/>
          <w:szCs w:val="24"/>
        </w:rPr>
        <w:t>mostra la schermata per il login</w:t>
      </w:r>
    </w:p>
    <w:p w14:paraId="5E3617FB" w14:textId="77777777" w:rsidR="00120749" w:rsidRDefault="00120749" w:rsidP="00120749">
      <w:pPr>
        <w:pStyle w:val="Paragrafoelenco"/>
        <w:ind w:left="1440"/>
        <w:rPr>
          <w:sz w:val="24"/>
          <w:szCs w:val="24"/>
        </w:rPr>
      </w:pPr>
    </w:p>
    <w:p w14:paraId="5C42E74D" w14:textId="77777777" w:rsidR="00D42881" w:rsidRDefault="00D42881" w:rsidP="00D42881">
      <w:pPr>
        <w:pStyle w:val="Titolo1"/>
        <w:rPr>
          <w:sz w:val="36"/>
          <w:szCs w:val="24"/>
        </w:rPr>
      </w:pPr>
      <w:bookmarkStart w:id="4" w:name="_Toc69722179"/>
      <w:r w:rsidRPr="00C06675">
        <w:rPr>
          <w:sz w:val="36"/>
          <w:szCs w:val="24"/>
        </w:rPr>
        <w:t>Altri requisiti del progetto</w:t>
      </w:r>
      <w:bookmarkEnd w:id="4"/>
    </w:p>
    <w:p w14:paraId="0DB05D20" w14:textId="77777777" w:rsidR="006A2B9E" w:rsidRPr="006A2B9E" w:rsidRDefault="006A2B9E" w:rsidP="006A2B9E"/>
    <w:p w14:paraId="41F15A89" w14:textId="46CB58D1" w:rsidR="00D42881" w:rsidRDefault="00D04750" w:rsidP="00D04750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6A2B9E">
        <w:rPr>
          <w:b/>
          <w:sz w:val="24"/>
          <w:szCs w:val="24"/>
        </w:rPr>
        <w:t>Architettura</w:t>
      </w:r>
      <w:r w:rsidR="006A2B9E" w:rsidRPr="006A2B9E">
        <w:rPr>
          <w:b/>
          <w:sz w:val="24"/>
          <w:szCs w:val="24"/>
        </w:rPr>
        <w:t>li:</w:t>
      </w:r>
      <w:r w:rsidR="006A2B9E">
        <w:rPr>
          <w:sz w:val="24"/>
          <w:szCs w:val="24"/>
        </w:rPr>
        <w:t xml:space="preserve"> applicazione</w:t>
      </w:r>
      <w:r w:rsidRPr="00C06675">
        <w:rPr>
          <w:sz w:val="24"/>
          <w:szCs w:val="24"/>
        </w:rPr>
        <w:t xml:space="preserve"> web distribuita </w:t>
      </w:r>
      <w:r w:rsidR="00721D96" w:rsidRPr="00C06675">
        <w:rPr>
          <w:sz w:val="24"/>
          <w:szCs w:val="24"/>
        </w:rPr>
        <w:t>su</w:t>
      </w:r>
      <w:r w:rsidRPr="00C06675">
        <w:rPr>
          <w:sz w:val="24"/>
          <w:szCs w:val="24"/>
        </w:rPr>
        <w:t xml:space="preserve"> tre livelli (presenta</w:t>
      </w:r>
      <w:r w:rsidR="00763C40" w:rsidRPr="00C06675">
        <w:rPr>
          <w:sz w:val="24"/>
          <w:szCs w:val="24"/>
        </w:rPr>
        <w:t>t</w:t>
      </w:r>
      <w:r w:rsidRPr="00C06675">
        <w:rPr>
          <w:sz w:val="24"/>
          <w:szCs w:val="24"/>
        </w:rPr>
        <w:t>ion, application e data</w:t>
      </w:r>
      <w:r w:rsidR="00C90513">
        <w:rPr>
          <w:sz w:val="24"/>
          <w:szCs w:val="24"/>
        </w:rPr>
        <w:t xml:space="preserve"> </w:t>
      </w:r>
      <w:r w:rsidR="00CF1EA9" w:rsidRPr="00CF1EA9">
        <w:rPr>
          <w:sz w:val="24"/>
          <w:szCs w:val="24"/>
        </w:rPr>
        <w:t>management</w:t>
      </w:r>
      <w:r w:rsidRPr="00C06675">
        <w:rPr>
          <w:sz w:val="24"/>
          <w:szCs w:val="24"/>
        </w:rPr>
        <w:t>)</w:t>
      </w:r>
      <w:r w:rsidR="00CF1EA9">
        <w:rPr>
          <w:sz w:val="24"/>
          <w:szCs w:val="24"/>
        </w:rPr>
        <w:t>.</w:t>
      </w:r>
    </w:p>
    <w:p w14:paraId="632AFF4D" w14:textId="77777777" w:rsidR="006A2B9E" w:rsidRDefault="006A2B9E" w:rsidP="006A2B9E">
      <w:pPr>
        <w:pStyle w:val="Paragrafoelenco"/>
        <w:rPr>
          <w:sz w:val="24"/>
          <w:szCs w:val="24"/>
        </w:rPr>
      </w:pPr>
    </w:p>
    <w:p w14:paraId="03911C65" w14:textId="77777777" w:rsidR="006A2B9E" w:rsidRDefault="006A2B9E" w:rsidP="006A2B9E">
      <w:pPr>
        <w:pStyle w:val="Paragrafoelenco"/>
        <w:rPr>
          <w:sz w:val="24"/>
          <w:szCs w:val="24"/>
        </w:rPr>
      </w:pPr>
    </w:p>
    <w:p w14:paraId="5E4DF68D" w14:textId="77777777" w:rsidR="00C90513" w:rsidRDefault="006A2B9E" w:rsidP="00C90513">
      <w:pPr>
        <w:pStyle w:val="Paragrafoelenco"/>
        <w:numPr>
          <w:ilvl w:val="0"/>
          <w:numId w:val="8"/>
        </w:numPr>
        <w:rPr>
          <w:b/>
          <w:sz w:val="24"/>
          <w:szCs w:val="24"/>
        </w:rPr>
      </w:pPr>
      <w:r w:rsidRPr="006A2B9E">
        <w:rPr>
          <w:b/>
          <w:sz w:val="24"/>
          <w:szCs w:val="24"/>
        </w:rPr>
        <w:t>Tecnologici:</w:t>
      </w:r>
      <w:r>
        <w:rPr>
          <w:b/>
          <w:sz w:val="24"/>
          <w:szCs w:val="24"/>
        </w:rPr>
        <w:t xml:space="preserve"> </w:t>
      </w:r>
    </w:p>
    <w:p w14:paraId="4A5C48D3" w14:textId="77777777" w:rsidR="00C90513" w:rsidRPr="00C90513" w:rsidRDefault="006A2B9E" w:rsidP="00C90513">
      <w:pPr>
        <w:pStyle w:val="Paragrafoelenco"/>
        <w:numPr>
          <w:ilvl w:val="1"/>
          <w:numId w:val="8"/>
        </w:numPr>
        <w:rPr>
          <w:b/>
          <w:sz w:val="24"/>
          <w:szCs w:val="24"/>
        </w:rPr>
      </w:pPr>
      <w:r w:rsidRPr="00C90513">
        <w:rPr>
          <w:sz w:val="24"/>
          <w:szCs w:val="24"/>
        </w:rPr>
        <w:t>Linguaggio lato server:</w:t>
      </w:r>
      <w:r w:rsidR="00C90513" w:rsidRPr="00C90513">
        <w:rPr>
          <w:sz w:val="24"/>
          <w:szCs w:val="24"/>
        </w:rPr>
        <w:t xml:space="preserve"> PHP</w:t>
      </w:r>
    </w:p>
    <w:p w14:paraId="13452B62" w14:textId="77777777" w:rsidR="00C90513" w:rsidRPr="00C90513" w:rsidRDefault="006A2B9E" w:rsidP="00C90513">
      <w:pPr>
        <w:pStyle w:val="Paragrafoelenco"/>
        <w:numPr>
          <w:ilvl w:val="1"/>
          <w:numId w:val="8"/>
        </w:numPr>
        <w:rPr>
          <w:b/>
          <w:sz w:val="24"/>
          <w:szCs w:val="24"/>
        </w:rPr>
      </w:pPr>
      <w:r w:rsidRPr="00C90513">
        <w:rPr>
          <w:sz w:val="24"/>
          <w:szCs w:val="24"/>
        </w:rPr>
        <w:t>DBMS: MySQL</w:t>
      </w:r>
    </w:p>
    <w:p w14:paraId="16334DD8" w14:textId="50DEED5F" w:rsidR="006A2B9E" w:rsidRPr="00C90513" w:rsidRDefault="006A2B9E" w:rsidP="00C90513">
      <w:pPr>
        <w:pStyle w:val="Paragrafoelenco"/>
        <w:numPr>
          <w:ilvl w:val="1"/>
          <w:numId w:val="8"/>
        </w:numPr>
        <w:rPr>
          <w:b/>
          <w:sz w:val="24"/>
          <w:szCs w:val="24"/>
        </w:rPr>
      </w:pPr>
      <w:r w:rsidRPr="00C90513">
        <w:rPr>
          <w:sz w:val="24"/>
          <w:szCs w:val="24"/>
        </w:rPr>
        <w:t xml:space="preserve">Web: HTML + CSS    </w:t>
      </w:r>
    </w:p>
    <w:p w14:paraId="493E15A9" w14:textId="77777777" w:rsidR="006A2B9E" w:rsidRDefault="006A2B9E" w:rsidP="006A2B9E">
      <w:pPr>
        <w:pStyle w:val="Paragrafoelenco"/>
        <w:rPr>
          <w:b/>
          <w:sz w:val="24"/>
          <w:szCs w:val="24"/>
        </w:rPr>
      </w:pPr>
    </w:p>
    <w:p w14:paraId="6DD1C517" w14:textId="77777777" w:rsidR="006A2B9E" w:rsidRPr="006A2B9E" w:rsidRDefault="006A2B9E" w:rsidP="006A2B9E">
      <w:pPr>
        <w:pStyle w:val="Paragrafoelenco"/>
        <w:rPr>
          <w:b/>
          <w:sz w:val="24"/>
          <w:szCs w:val="24"/>
        </w:rPr>
      </w:pPr>
    </w:p>
    <w:p w14:paraId="2382F540" w14:textId="7FD2062C" w:rsidR="006A2B9E" w:rsidRDefault="006A2B9E" w:rsidP="00D04750">
      <w:pPr>
        <w:pStyle w:val="Paragrafoelenco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Interfaccia: </w:t>
      </w:r>
      <w:r w:rsidRPr="006A2B9E">
        <w:rPr>
          <w:sz w:val="24"/>
          <w:szCs w:val="24"/>
        </w:rPr>
        <w:t xml:space="preserve">responsive </w:t>
      </w:r>
    </w:p>
    <w:p w14:paraId="72074F52" w14:textId="77777777" w:rsidR="006A2B9E" w:rsidRPr="006A2B9E" w:rsidRDefault="006A2B9E" w:rsidP="006A2B9E">
      <w:pPr>
        <w:pStyle w:val="Paragrafoelenco"/>
        <w:rPr>
          <w:sz w:val="24"/>
          <w:szCs w:val="24"/>
        </w:rPr>
      </w:pPr>
    </w:p>
    <w:p w14:paraId="1D7AEA09" w14:textId="77777777" w:rsidR="006A2B9E" w:rsidRDefault="006A2B9E" w:rsidP="006A2B9E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F712ED1" w14:textId="77777777" w:rsidR="006A2B9E" w:rsidRDefault="006A2B9E" w:rsidP="006A2B9E">
      <w:pPr>
        <w:pStyle w:val="Paragrafoelenco"/>
        <w:rPr>
          <w:sz w:val="24"/>
          <w:szCs w:val="24"/>
        </w:rPr>
      </w:pPr>
    </w:p>
    <w:p w14:paraId="041DCFB6" w14:textId="77777777" w:rsidR="006A2B9E" w:rsidRDefault="006A2B9E" w:rsidP="006A2B9E">
      <w:pPr>
        <w:pStyle w:val="Paragrafoelenco"/>
        <w:rPr>
          <w:sz w:val="24"/>
          <w:szCs w:val="24"/>
        </w:rPr>
      </w:pPr>
    </w:p>
    <w:p w14:paraId="06B62D0C" w14:textId="77777777" w:rsidR="006A2B9E" w:rsidRDefault="006A2B9E" w:rsidP="006A2B9E">
      <w:pPr>
        <w:pStyle w:val="Paragrafoelenco"/>
        <w:rPr>
          <w:sz w:val="24"/>
          <w:szCs w:val="24"/>
        </w:rPr>
      </w:pPr>
    </w:p>
    <w:p w14:paraId="15EAD41E" w14:textId="77777777" w:rsidR="006A2B9E" w:rsidRDefault="006A2B9E" w:rsidP="006A2B9E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D8438F" w14:textId="77777777" w:rsidR="006A2B9E" w:rsidRDefault="006A2B9E" w:rsidP="006A2B9E">
      <w:pPr>
        <w:pStyle w:val="Paragrafoelenco"/>
        <w:rPr>
          <w:sz w:val="24"/>
          <w:szCs w:val="24"/>
        </w:rPr>
      </w:pPr>
    </w:p>
    <w:p w14:paraId="3FA4BBC9" w14:textId="77777777" w:rsidR="006A2B9E" w:rsidRDefault="006A2B9E" w:rsidP="006A2B9E">
      <w:pPr>
        <w:pStyle w:val="Paragrafoelenco"/>
        <w:rPr>
          <w:b/>
          <w:sz w:val="24"/>
          <w:szCs w:val="24"/>
        </w:rPr>
      </w:pPr>
    </w:p>
    <w:p w14:paraId="2DC4EB28" w14:textId="77777777" w:rsidR="006A2B9E" w:rsidRPr="006A2B9E" w:rsidRDefault="006A2B9E" w:rsidP="006A2B9E">
      <w:pPr>
        <w:pStyle w:val="Paragrafoelenco"/>
        <w:rPr>
          <w:b/>
          <w:sz w:val="24"/>
          <w:szCs w:val="24"/>
        </w:rPr>
      </w:pPr>
    </w:p>
    <w:p w14:paraId="767E2EE6" w14:textId="77777777" w:rsidR="006A2B9E" w:rsidRDefault="006A2B9E" w:rsidP="006A2B9E">
      <w:pPr>
        <w:pStyle w:val="Paragrafoelenco"/>
        <w:rPr>
          <w:b/>
          <w:sz w:val="24"/>
          <w:szCs w:val="24"/>
        </w:rPr>
      </w:pPr>
    </w:p>
    <w:p w14:paraId="61DA37CC" w14:textId="77777777" w:rsidR="006A2B9E" w:rsidRPr="006A2B9E" w:rsidRDefault="006A2B9E" w:rsidP="006A2B9E">
      <w:pPr>
        <w:pStyle w:val="Paragrafoelenco"/>
        <w:rPr>
          <w:b/>
          <w:sz w:val="24"/>
          <w:szCs w:val="24"/>
        </w:rPr>
      </w:pPr>
    </w:p>
    <w:p w14:paraId="0B9B6BE6" w14:textId="77777777" w:rsidR="00D42881" w:rsidRPr="00D42881" w:rsidRDefault="00D42881" w:rsidP="00D42881"/>
    <w:p w14:paraId="64870169" w14:textId="77777777" w:rsidR="00D42881" w:rsidRPr="00D42881" w:rsidRDefault="00D42881" w:rsidP="00D42881"/>
    <w:p w14:paraId="2A4E1574" w14:textId="77777777" w:rsidR="00D42881" w:rsidRPr="00D42881" w:rsidRDefault="00D42881" w:rsidP="00D42881"/>
    <w:sectPr w:rsidR="00D42881" w:rsidRPr="00D42881" w:rsidSect="00680280">
      <w:footerReference w:type="default" r:id="rId14"/>
      <w:pgSz w:w="12240" w:h="15840" w:code="1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5B0D" w14:textId="77777777" w:rsidR="00A14424" w:rsidRDefault="00A14424">
      <w:pPr>
        <w:spacing w:before="0" w:after="0"/>
      </w:pPr>
      <w:r>
        <w:separator/>
      </w:r>
    </w:p>
  </w:endnote>
  <w:endnote w:type="continuationSeparator" w:id="0">
    <w:p w14:paraId="4AA82290" w14:textId="77777777" w:rsidR="00A14424" w:rsidRDefault="00A144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778A" w14:textId="77777777" w:rsidR="00C724DC" w:rsidRDefault="00C724DC">
    <w:pPr>
      <w:pStyle w:val="Pidipagina"/>
    </w:pPr>
    <w:r>
      <w:t xml:space="preserve">Pagina </w:t>
    </w:r>
    <w:r w:rsidR="007E2CBE">
      <w:fldChar w:fldCharType="begin"/>
    </w:r>
    <w:r>
      <w:instrText>PAGE  \* Arabic  \* MERGEFORMAT</w:instrText>
    </w:r>
    <w:r w:rsidR="007E2CBE">
      <w:fldChar w:fldCharType="separate"/>
    </w:r>
    <w:r>
      <w:rPr>
        <w:noProof/>
      </w:rPr>
      <w:t>1</w:t>
    </w:r>
    <w:r w:rsidR="007E2CB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B1DC" w14:textId="77777777" w:rsidR="00A11DB7" w:rsidRDefault="009504AF">
    <w:pPr>
      <w:pStyle w:val="Pidipagina"/>
    </w:pPr>
    <w:r>
      <w:t xml:space="preserve">Pagina </w:t>
    </w:r>
    <w:r w:rsidR="007E2CBE">
      <w:fldChar w:fldCharType="begin"/>
    </w:r>
    <w:r>
      <w:instrText>PAGE  \* Arabic  \* MERGEFORMAT</w:instrText>
    </w:r>
    <w:r w:rsidR="007E2CBE">
      <w:fldChar w:fldCharType="separate"/>
    </w:r>
    <w:r w:rsidR="00AD558D">
      <w:rPr>
        <w:noProof/>
      </w:rPr>
      <w:t>4</w:t>
    </w:r>
    <w:r w:rsidR="007E2CB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5BE9" w14:textId="77777777" w:rsidR="00A14424" w:rsidRDefault="00A14424">
      <w:pPr>
        <w:spacing w:before="0" w:after="0"/>
      </w:pPr>
      <w:r>
        <w:separator/>
      </w:r>
    </w:p>
  </w:footnote>
  <w:footnote w:type="continuationSeparator" w:id="0">
    <w:p w14:paraId="724E905C" w14:textId="77777777" w:rsidR="00A14424" w:rsidRDefault="00A1442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A843CD"/>
    <w:multiLevelType w:val="hybridMultilevel"/>
    <w:tmpl w:val="7E9228D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226A12"/>
    <w:multiLevelType w:val="hybridMultilevel"/>
    <w:tmpl w:val="F816F256"/>
    <w:lvl w:ilvl="0" w:tplc="6E2E64A2">
      <w:start w:val="1"/>
      <w:numFmt w:val="decimal"/>
      <w:lvlText w:val="%1)"/>
      <w:lvlJc w:val="left"/>
      <w:pPr>
        <w:ind w:left="144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378C3"/>
    <w:multiLevelType w:val="hybridMultilevel"/>
    <w:tmpl w:val="7D6C378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907379"/>
    <w:multiLevelType w:val="hybridMultilevel"/>
    <w:tmpl w:val="5E1E2A6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C47E3E"/>
    <w:multiLevelType w:val="hybridMultilevel"/>
    <w:tmpl w:val="D9A89AE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E3584A"/>
    <w:multiLevelType w:val="hybridMultilevel"/>
    <w:tmpl w:val="6F06BAA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B31A47"/>
    <w:multiLevelType w:val="hybridMultilevel"/>
    <w:tmpl w:val="A97CA5C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D7363F"/>
    <w:multiLevelType w:val="hybridMultilevel"/>
    <w:tmpl w:val="B08800DA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97F6B"/>
    <w:multiLevelType w:val="hybridMultilevel"/>
    <w:tmpl w:val="9E7EC6F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1323C1"/>
    <w:multiLevelType w:val="hybridMultilevel"/>
    <w:tmpl w:val="A0A2DDE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0C33B3"/>
    <w:multiLevelType w:val="hybridMultilevel"/>
    <w:tmpl w:val="2A22A0D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C212BA"/>
    <w:multiLevelType w:val="hybridMultilevel"/>
    <w:tmpl w:val="2D00E40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827524"/>
    <w:multiLevelType w:val="hybridMultilevel"/>
    <w:tmpl w:val="4AAC3E74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8E2413"/>
    <w:multiLevelType w:val="hybridMultilevel"/>
    <w:tmpl w:val="BEB846A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B20ED"/>
    <w:multiLevelType w:val="hybridMultilevel"/>
    <w:tmpl w:val="A67C6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46E6"/>
    <w:multiLevelType w:val="hybridMultilevel"/>
    <w:tmpl w:val="FCAAD070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FA2E07"/>
    <w:multiLevelType w:val="hybridMultilevel"/>
    <w:tmpl w:val="0A1C4A1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EB4F0C"/>
    <w:multiLevelType w:val="hybridMultilevel"/>
    <w:tmpl w:val="4AC4C31A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183BA6"/>
    <w:multiLevelType w:val="hybridMultilevel"/>
    <w:tmpl w:val="071057B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7C106BE"/>
    <w:multiLevelType w:val="hybridMultilevel"/>
    <w:tmpl w:val="C408E25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330F6D"/>
    <w:multiLevelType w:val="hybridMultilevel"/>
    <w:tmpl w:val="9E7EC6F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4A2ABE"/>
    <w:multiLevelType w:val="hybridMultilevel"/>
    <w:tmpl w:val="9E7EC6F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027561"/>
    <w:multiLevelType w:val="hybridMultilevel"/>
    <w:tmpl w:val="C5C2467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8E5244"/>
    <w:multiLevelType w:val="hybridMultilevel"/>
    <w:tmpl w:val="5CDCEE5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365F14"/>
    <w:multiLevelType w:val="hybridMultilevel"/>
    <w:tmpl w:val="5AFAB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41A5A">
      <w:numFmt w:val="bullet"/>
      <w:lvlText w:val="-"/>
      <w:lvlJc w:val="left"/>
      <w:pPr>
        <w:ind w:left="2160" w:hanging="360"/>
      </w:pPr>
      <w:rPr>
        <w:rFonts w:ascii="Constantia" w:eastAsiaTheme="minorHAnsi" w:hAnsi="Constantia" w:cstheme="minorBid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03C1C"/>
    <w:multiLevelType w:val="hybridMultilevel"/>
    <w:tmpl w:val="6F06BAA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A503FB"/>
    <w:multiLevelType w:val="hybridMultilevel"/>
    <w:tmpl w:val="C9FA20A4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943A1D"/>
    <w:multiLevelType w:val="hybridMultilevel"/>
    <w:tmpl w:val="65480D8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DE49BA"/>
    <w:multiLevelType w:val="hybridMultilevel"/>
    <w:tmpl w:val="48927324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FB01D0"/>
    <w:multiLevelType w:val="hybridMultilevel"/>
    <w:tmpl w:val="6F06BAA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BF771D"/>
    <w:multiLevelType w:val="hybridMultilevel"/>
    <w:tmpl w:val="6F06BAA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6"/>
  </w:num>
  <w:num w:numId="8">
    <w:abstractNumId w:val="26"/>
  </w:num>
  <w:num w:numId="9">
    <w:abstractNumId w:val="29"/>
  </w:num>
  <w:num w:numId="10">
    <w:abstractNumId w:val="5"/>
  </w:num>
  <w:num w:numId="11">
    <w:abstractNumId w:val="9"/>
  </w:num>
  <w:num w:numId="12">
    <w:abstractNumId w:val="28"/>
  </w:num>
  <w:num w:numId="13">
    <w:abstractNumId w:val="21"/>
  </w:num>
  <w:num w:numId="14">
    <w:abstractNumId w:val="19"/>
  </w:num>
  <w:num w:numId="15">
    <w:abstractNumId w:val="11"/>
  </w:num>
  <w:num w:numId="16">
    <w:abstractNumId w:val="30"/>
  </w:num>
  <w:num w:numId="17">
    <w:abstractNumId w:val="10"/>
  </w:num>
  <w:num w:numId="18">
    <w:abstractNumId w:val="4"/>
  </w:num>
  <w:num w:numId="19">
    <w:abstractNumId w:val="23"/>
  </w:num>
  <w:num w:numId="20">
    <w:abstractNumId w:val="3"/>
  </w:num>
  <w:num w:numId="21">
    <w:abstractNumId w:val="15"/>
  </w:num>
  <w:num w:numId="22">
    <w:abstractNumId w:val="13"/>
  </w:num>
  <w:num w:numId="23">
    <w:abstractNumId w:val="17"/>
  </w:num>
  <w:num w:numId="24">
    <w:abstractNumId w:val="22"/>
  </w:num>
  <w:num w:numId="25">
    <w:abstractNumId w:val="18"/>
  </w:num>
  <w:num w:numId="26">
    <w:abstractNumId w:val="24"/>
  </w:num>
  <w:num w:numId="27">
    <w:abstractNumId w:val="31"/>
  </w:num>
  <w:num w:numId="28">
    <w:abstractNumId w:val="14"/>
  </w:num>
  <w:num w:numId="29">
    <w:abstractNumId w:val="6"/>
  </w:num>
  <w:num w:numId="30">
    <w:abstractNumId w:val="2"/>
  </w:num>
  <w:num w:numId="31">
    <w:abstractNumId w:val="8"/>
  </w:num>
  <w:num w:numId="32">
    <w:abstractNumId w:val="7"/>
  </w:num>
  <w:num w:numId="33">
    <w:abstractNumId w:val="32"/>
  </w:num>
  <w:num w:numId="34">
    <w:abstractNumId w:val="25"/>
  </w:num>
  <w:num w:numId="35">
    <w:abstractNumId w:val="20"/>
  </w:num>
  <w:num w:numId="36">
    <w:abstractNumId w:val="1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2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B76"/>
    <w:rsid w:val="000142B5"/>
    <w:rsid w:val="00026F3C"/>
    <w:rsid w:val="00035EF1"/>
    <w:rsid w:val="00067FE3"/>
    <w:rsid w:val="000A7595"/>
    <w:rsid w:val="000C00FC"/>
    <w:rsid w:val="000C3785"/>
    <w:rsid w:val="000E5258"/>
    <w:rsid w:val="000F0A81"/>
    <w:rsid w:val="000F5F66"/>
    <w:rsid w:val="00105E16"/>
    <w:rsid w:val="0011078B"/>
    <w:rsid w:val="00110DC1"/>
    <w:rsid w:val="00120749"/>
    <w:rsid w:val="00122D6F"/>
    <w:rsid w:val="0013143F"/>
    <w:rsid w:val="00136057"/>
    <w:rsid w:val="00177CF7"/>
    <w:rsid w:val="00193611"/>
    <w:rsid w:val="001B3302"/>
    <w:rsid w:val="001C45BB"/>
    <w:rsid w:val="001C4C5A"/>
    <w:rsid w:val="001E0FEF"/>
    <w:rsid w:val="002054E9"/>
    <w:rsid w:val="0021688A"/>
    <w:rsid w:val="00222850"/>
    <w:rsid w:val="00231961"/>
    <w:rsid w:val="00264755"/>
    <w:rsid w:val="00267A2A"/>
    <w:rsid w:val="00280B7E"/>
    <w:rsid w:val="002A49F4"/>
    <w:rsid w:val="002B4D30"/>
    <w:rsid w:val="002E09DE"/>
    <w:rsid w:val="002E31EA"/>
    <w:rsid w:val="00300B94"/>
    <w:rsid w:val="00301FF4"/>
    <w:rsid w:val="0032162B"/>
    <w:rsid w:val="00350682"/>
    <w:rsid w:val="003571AC"/>
    <w:rsid w:val="00357AC6"/>
    <w:rsid w:val="00364B76"/>
    <w:rsid w:val="00365DA7"/>
    <w:rsid w:val="00381FE9"/>
    <w:rsid w:val="00382B9D"/>
    <w:rsid w:val="003A13E2"/>
    <w:rsid w:val="003B21BA"/>
    <w:rsid w:val="003B3CE9"/>
    <w:rsid w:val="003D39E1"/>
    <w:rsid w:val="003F0AE9"/>
    <w:rsid w:val="003F1B64"/>
    <w:rsid w:val="00405A33"/>
    <w:rsid w:val="004076A9"/>
    <w:rsid w:val="00423CF7"/>
    <w:rsid w:val="00426EA0"/>
    <w:rsid w:val="00432ACB"/>
    <w:rsid w:val="004530F0"/>
    <w:rsid w:val="00466C80"/>
    <w:rsid w:val="00476E8C"/>
    <w:rsid w:val="004846B5"/>
    <w:rsid w:val="004948A8"/>
    <w:rsid w:val="0049550B"/>
    <w:rsid w:val="004A003D"/>
    <w:rsid w:val="004A455E"/>
    <w:rsid w:val="004C005E"/>
    <w:rsid w:val="004C65A2"/>
    <w:rsid w:val="004D6D9F"/>
    <w:rsid w:val="004D740D"/>
    <w:rsid w:val="004E0866"/>
    <w:rsid w:val="0050589B"/>
    <w:rsid w:val="00542A24"/>
    <w:rsid w:val="005525A1"/>
    <w:rsid w:val="00571685"/>
    <w:rsid w:val="00575DA3"/>
    <w:rsid w:val="005819BF"/>
    <w:rsid w:val="00590743"/>
    <w:rsid w:val="005A108A"/>
    <w:rsid w:val="005B0E0D"/>
    <w:rsid w:val="005C01D7"/>
    <w:rsid w:val="005C2D1A"/>
    <w:rsid w:val="005C5525"/>
    <w:rsid w:val="005D3406"/>
    <w:rsid w:val="005E10E2"/>
    <w:rsid w:val="005F5D6C"/>
    <w:rsid w:val="00613F0A"/>
    <w:rsid w:val="00614AC6"/>
    <w:rsid w:val="006303F4"/>
    <w:rsid w:val="00633C0F"/>
    <w:rsid w:val="00666701"/>
    <w:rsid w:val="006751E4"/>
    <w:rsid w:val="00676A9E"/>
    <w:rsid w:val="00680280"/>
    <w:rsid w:val="006A2B9E"/>
    <w:rsid w:val="006C6F05"/>
    <w:rsid w:val="006F01F5"/>
    <w:rsid w:val="006F4C4D"/>
    <w:rsid w:val="006F5F3D"/>
    <w:rsid w:val="00721D96"/>
    <w:rsid w:val="00723E16"/>
    <w:rsid w:val="00726D4F"/>
    <w:rsid w:val="00735D69"/>
    <w:rsid w:val="007520D1"/>
    <w:rsid w:val="00763C40"/>
    <w:rsid w:val="00767787"/>
    <w:rsid w:val="007A7294"/>
    <w:rsid w:val="007B0A63"/>
    <w:rsid w:val="007B260C"/>
    <w:rsid w:val="007C5F49"/>
    <w:rsid w:val="007E2CBE"/>
    <w:rsid w:val="007E7E41"/>
    <w:rsid w:val="00802145"/>
    <w:rsid w:val="0080722F"/>
    <w:rsid w:val="008215F8"/>
    <w:rsid w:val="00861983"/>
    <w:rsid w:val="00865779"/>
    <w:rsid w:val="00867A72"/>
    <w:rsid w:val="00881B77"/>
    <w:rsid w:val="00883BF5"/>
    <w:rsid w:val="008A4A8B"/>
    <w:rsid w:val="008B01ED"/>
    <w:rsid w:val="008C2FE9"/>
    <w:rsid w:val="008C38F4"/>
    <w:rsid w:val="008C5B16"/>
    <w:rsid w:val="00900B0B"/>
    <w:rsid w:val="00920A42"/>
    <w:rsid w:val="00932298"/>
    <w:rsid w:val="009504AF"/>
    <w:rsid w:val="0095674C"/>
    <w:rsid w:val="0098108C"/>
    <w:rsid w:val="0098145C"/>
    <w:rsid w:val="009872BB"/>
    <w:rsid w:val="00991CEE"/>
    <w:rsid w:val="009A0EA7"/>
    <w:rsid w:val="00A068CD"/>
    <w:rsid w:val="00A11DB7"/>
    <w:rsid w:val="00A14424"/>
    <w:rsid w:val="00A1691E"/>
    <w:rsid w:val="00A37FAD"/>
    <w:rsid w:val="00A43044"/>
    <w:rsid w:val="00A642E1"/>
    <w:rsid w:val="00A84638"/>
    <w:rsid w:val="00AD2508"/>
    <w:rsid w:val="00AD558D"/>
    <w:rsid w:val="00AD6604"/>
    <w:rsid w:val="00AD6EF1"/>
    <w:rsid w:val="00AD7967"/>
    <w:rsid w:val="00AF3F4F"/>
    <w:rsid w:val="00AF77E7"/>
    <w:rsid w:val="00B037AD"/>
    <w:rsid w:val="00B04639"/>
    <w:rsid w:val="00B157D8"/>
    <w:rsid w:val="00B23729"/>
    <w:rsid w:val="00B26CA0"/>
    <w:rsid w:val="00B3399F"/>
    <w:rsid w:val="00B34F0F"/>
    <w:rsid w:val="00B50DBC"/>
    <w:rsid w:val="00B6413A"/>
    <w:rsid w:val="00B83D18"/>
    <w:rsid w:val="00B973DE"/>
    <w:rsid w:val="00BD516E"/>
    <w:rsid w:val="00BE1317"/>
    <w:rsid w:val="00C06675"/>
    <w:rsid w:val="00C17AA2"/>
    <w:rsid w:val="00C31DA7"/>
    <w:rsid w:val="00C32D28"/>
    <w:rsid w:val="00C41915"/>
    <w:rsid w:val="00C50977"/>
    <w:rsid w:val="00C724DC"/>
    <w:rsid w:val="00C72567"/>
    <w:rsid w:val="00C7513A"/>
    <w:rsid w:val="00C82C50"/>
    <w:rsid w:val="00C85C2F"/>
    <w:rsid w:val="00C90513"/>
    <w:rsid w:val="00C91B3B"/>
    <w:rsid w:val="00C9286D"/>
    <w:rsid w:val="00CD62BC"/>
    <w:rsid w:val="00CD7595"/>
    <w:rsid w:val="00CE193C"/>
    <w:rsid w:val="00CE504D"/>
    <w:rsid w:val="00CE6830"/>
    <w:rsid w:val="00CE7C54"/>
    <w:rsid w:val="00CF1EA9"/>
    <w:rsid w:val="00D04750"/>
    <w:rsid w:val="00D1714A"/>
    <w:rsid w:val="00D23877"/>
    <w:rsid w:val="00D24477"/>
    <w:rsid w:val="00D40B10"/>
    <w:rsid w:val="00D42881"/>
    <w:rsid w:val="00D57A19"/>
    <w:rsid w:val="00D61E84"/>
    <w:rsid w:val="00D658A8"/>
    <w:rsid w:val="00D7673C"/>
    <w:rsid w:val="00D856F7"/>
    <w:rsid w:val="00D870F0"/>
    <w:rsid w:val="00D925DB"/>
    <w:rsid w:val="00DD59A9"/>
    <w:rsid w:val="00DF0783"/>
    <w:rsid w:val="00E03316"/>
    <w:rsid w:val="00E13E67"/>
    <w:rsid w:val="00E462F9"/>
    <w:rsid w:val="00E511A6"/>
    <w:rsid w:val="00E52750"/>
    <w:rsid w:val="00E702BA"/>
    <w:rsid w:val="00E800A0"/>
    <w:rsid w:val="00EC1F09"/>
    <w:rsid w:val="00EC3E7F"/>
    <w:rsid w:val="00ED32E8"/>
    <w:rsid w:val="00ED4B3D"/>
    <w:rsid w:val="00EF7A3A"/>
    <w:rsid w:val="00F03FE4"/>
    <w:rsid w:val="00F15DF3"/>
    <w:rsid w:val="00F32290"/>
    <w:rsid w:val="00F40F7D"/>
    <w:rsid w:val="00F52FFF"/>
    <w:rsid w:val="00F679C1"/>
    <w:rsid w:val="00F70985"/>
    <w:rsid w:val="00F85C85"/>
    <w:rsid w:val="00F97421"/>
    <w:rsid w:val="00FA1B2A"/>
    <w:rsid w:val="00FD4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0861E56"/>
  <w15:docId w15:val="{32215813-25DA-420E-8662-D61D0DDB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0F7D"/>
    <w:pPr>
      <w:spacing w:after="120" w:line="240" w:lineRule="auto"/>
    </w:pPr>
  </w:style>
  <w:style w:type="paragraph" w:styleId="Titolo1">
    <w:name w:val="heading 1"/>
    <w:basedOn w:val="Normale"/>
    <w:next w:val="Normale"/>
    <w:link w:val="Titolo1Carattere"/>
    <w:uiPriority w:val="1"/>
    <w:qFormat/>
    <w:rsid w:val="00F40F7D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rsid w:val="00F40F7D"/>
    <w:pPr>
      <w:keepNext/>
      <w:keepLines/>
      <w:spacing w:before="18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rsid w:val="00357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7A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7A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7A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1">
    <w:name w:val="Sfondo chiaro1"/>
    <w:basedOn w:val="Tabellanormale"/>
    <w:uiPriority w:val="60"/>
    <w:rsid w:val="00357AC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99"/>
    <w:qFormat/>
    <w:rsid w:val="00357AC6"/>
    <w:pPr>
      <w:spacing w:before="0" w:after="0"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1"/>
    <w:rsid w:val="00F40F7D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olo2Carattere">
    <w:name w:val="Titolo 2 Carattere"/>
    <w:basedOn w:val="Carpredefinitoparagrafo"/>
    <w:link w:val="Titolo2"/>
    <w:uiPriority w:val="1"/>
    <w:rsid w:val="00F40F7D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olo3Carattere">
    <w:name w:val="Titolo 3 Carattere"/>
    <w:basedOn w:val="Carpredefinitoparagrafo"/>
    <w:link w:val="Titolo3"/>
    <w:uiPriority w:val="1"/>
    <w:rsid w:val="00357AC6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7AC6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7AC6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7AC6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idascalia">
    <w:name w:val="caption"/>
    <w:basedOn w:val="Normale"/>
    <w:next w:val="Normale"/>
    <w:uiPriority w:val="10"/>
    <w:unhideWhenUsed/>
    <w:qFormat/>
    <w:rsid w:val="00357AC6"/>
    <w:pPr>
      <w:spacing w:before="200"/>
    </w:pPr>
    <w:rPr>
      <w:i/>
      <w:iCs/>
    </w:rPr>
  </w:style>
  <w:style w:type="paragraph" w:styleId="Puntoelenco">
    <w:name w:val="List Bullet"/>
    <w:basedOn w:val="Normale"/>
    <w:uiPriority w:val="1"/>
    <w:unhideWhenUsed/>
    <w:qFormat/>
    <w:rsid w:val="00357AC6"/>
    <w:pPr>
      <w:numPr>
        <w:numId w:val="5"/>
      </w:numPr>
    </w:pPr>
  </w:style>
  <w:style w:type="paragraph" w:styleId="Numeroelenco">
    <w:name w:val="List Number"/>
    <w:basedOn w:val="Normale"/>
    <w:uiPriority w:val="1"/>
    <w:unhideWhenUsed/>
    <w:qFormat/>
    <w:rsid w:val="00357AC6"/>
    <w:pPr>
      <w:numPr>
        <w:numId w:val="6"/>
      </w:numPr>
      <w:contextualSpacing/>
    </w:pPr>
  </w:style>
  <w:style w:type="paragraph" w:styleId="Titolo">
    <w:name w:val="Title"/>
    <w:basedOn w:val="Normale"/>
    <w:next w:val="Normale"/>
    <w:link w:val="TitoloCarattere"/>
    <w:uiPriority w:val="10"/>
    <w:unhideWhenUsed/>
    <w:qFormat/>
    <w:rsid w:val="00357AC6"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357AC6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next w:val="Normale"/>
    <w:link w:val="SottotitoloCarattere"/>
    <w:uiPriority w:val="11"/>
    <w:unhideWhenUsed/>
    <w:qFormat/>
    <w:rsid w:val="00357AC6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7AC6"/>
    <w:rPr>
      <w:rFonts w:asciiTheme="majorHAnsi" w:eastAsiaTheme="majorEastAsia" w:hAnsiTheme="majorHAnsi" w:cstheme="majorBidi"/>
      <w:caps/>
      <w:sz w:val="26"/>
    </w:rPr>
  </w:style>
  <w:style w:type="character" w:styleId="Enfasicorsivo">
    <w:name w:val="Emphasis"/>
    <w:basedOn w:val="Carpredefinitoparagrafo"/>
    <w:uiPriority w:val="10"/>
    <w:unhideWhenUsed/>
    <w:qFormat/>
    <w:rsid w:val="00357AC6"/>
    <w:rPr>
      <w:i w:val="0"/>
      <w:iCs w:val="0"/>
      <w:color w:val="007789" w:themeColor="accent1" w:themeShade="BF"/>
    </w:rPr>
  </w:style>
  <w:style w:type="paragraph" w:styleId="Nessunaspaziatura">
    <w:name w:val="No Spacing"/>
    <w:link w:val="NessunaspaziaturaCarattere"/>
    <w:uiPriority w:val="1"/>
    <w:unhideWhenUsed/>
    <w:qFormat/>
    <w:rsid w:val="00357AC6"/>
    <w:pPr>
      <w:spacing w:before="0" w:after="0" w:line="240" w:lineRule="auto"/>
    </w:pPr>
    <w:rPr>
      <w:color w:val="auto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57AC6"/>
    <w:rPr>
      <w:rFonts w:asciiTheme="minorHAnsi" w:eastAsiaTheme="minorEastAsia" w:hAnsiTheme="minorHAnsi" w:cstheme="minorBidi"/>
      <w:color w:val="auto"/>
    </w:rPr>
  </w:style>
  <w:style w:type="paragraph" w:styleId="Citazione">
    <w:name w:val="Quote"/>
    <w:basedOn w:val="Normale"/>
    <w:next w:val="Normale"/>
    <w:link w:val="CitazioneCarattere"/>
    <w:uiPriority w:val="10"/>
    <w:unhideWhenUsed/>
    <w:qFormat/>
    <w:rsid w:val="00357AC6"/>
    <w:pPr>
      <w:spacing w:after="480"/>
      <w:jc w:val="center"/>
    </w:pPr>
    <w:rPr>
      <w:i/>
      <w:iCs/>
      <w:color w:val="00A0B8" w:themeColor="accent1"/>
      <w:sz w:val="26"/>
    </w:rPr>
  </w:style>
  <w:style w:type="character" w:customStyle="1" w:styleId="CitazioneCarattere">
    <w:name w:val="Citazione Carattere"/>
    <w:basedOn w:val="Carpredefinitoparagrafo"/>
    <w:link w:val="Citazione"/>
    <w:uiPriority w:val="10"/>
    <w:rsid w:val="00357AC6"/>
    <w:rPr>
      <w:i/>
      <w:iCs/>
      <w:color w:val="00A0B8" w:themeColor="accent1"/>
      <w:sz w:val="26"/>
    </w:rPr>
  </w:style>
  <w:style w:type="paragraph" w:styleId="Titolosommario">
    <w:name w:val="TOC Heading"/>
    <w:aliases w:val="Sidebar Heading"/>
    <w:basedOn w:val="Titolo1"/>
    <w:next w:val="Normale"/>
    <w:uiPriority w:val="39"/>
    <w:unhideWhenUsed/>
    <w:qFormat/>
    <w:rsid w:val="00357AC6"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57AC6"/>
    <w:pPr>
      <w:spacing w:before="0" w:after="0"/>
      <w:jc w:val="right"/>
    </w:pPr>
    <w:rPr>
      <w:caps/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7AC6"/>
    <w:rPr>
      <w:caps/>
      <w:sz w:val="16"/>
    </w:rPr>
  </w:style>
  <w:style w:type="paragraph" w:styleId="Sommario3">
    <w:name w:val="toc 3"/>
    <w:basedOn w:val="Normale"/>
    <w:next w:val="Normale"/>
    <w:autoRedefine/>
    <w:uiPriority w:val="39"/>
    <w:unhideWhenUsed/>
    <w:rsid w:val="00357AC6"/>
    <w:pPr>
      <w:spacing w:after="100"/>
      <w:ind w:left="400"/>
    </w:pPr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357AC6"/>
    <w:rPr>
      <w:color w:val="EB8803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357AC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57AC6"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7AC6"/>
    <w:pPr>
      <w:spacing w:after="0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7AC6"/>
    <w:rPr>
      <w:rFonts w:ascii="Tahoma" w:hAnsi="Tahoma" w:cs="Tahoma"/>
      <w:sz w:val="16"/>
    </w:rPr>
  </w:style>
  <w:style w:type="paragraph" w:styleId="Bibliografia">
    <w:name w:val="Bibliography"/>
    <w:basedOn w:val="Normale"/>
    <w:next w:val="Normale"/>
    <w:uiPriority w:val="39"/>
    <w:unhideWhenUsed/>
    <w:rsid w:val="00357AC6"/>
  </w:style>
  <w:style w:type="paragraph" w:styleId="Intestazione">
    <w:name w:val="header"/>
    <w:basedOn w:val="Normale"/>
    <w:link w:val="IntestazioneCarattere"/>
    <w:uiPriority w:val="99"/>
    <w:unhideWhenUsed/>
    <w:rsid w:val="00357AC6"/>
    <w:pPr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7AC6"/>
  </w:style>
  <w:style w:type="paragraph" w:styleId="Rientronormale">
    <w:name w:val="Normal Indent"/>
    <w:basedOn w:val="Normale"/>
    <w:uiPriority w:val="99"/>
    <w:unhideWhenUsed/>
    <w:rsid w:val="00357AC6"/>
    <w:pPr>
      <w:ind w:left="720"/>
    </w:pPr>
  </w:style>
  <w:style w:type="character" w:styleId="Testosegnaposto">
    <w:name w:val="Placeholder Text"/>
    <w:basedOn w:val="Carpredefinitoparagrafo"/>
    <w:uiPriority w:val="99"/>
    <w:semiHidden/>
    <w:rsid w:val="00357AC6"/>
    <w:rPr>
      <w:color w:val="808080"/>
    </w:rPr>
  </w:style>
  <w:style w:type="table" w:customStyle="1" w:styleId="tabellareport">
    <w:name w:val="tabella report"/>
    <w:basedOn w:val="Tabellanormale"/>
    <w:uiPriority w:val="99"/>
    <w:rsid w:val="00357AC6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rsid w:val="00357A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4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4026.20308.0_neutral_language-it-IT_8wekyb3d8bbwe\Templates\104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Anno accademico 2020/21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CE9D91EE75CD47B67E96437F666166" ma:contentTypeVersion="5" ma:contentTypeDescription="Creare un nuovo documento." ma:contentTypeScope="" ma:versionID="1b22372e5ac4148f27a446a2d3b9518c">
  <xsd:schema xmlns:xsd="http://www.w3.org/2001/XMLSchema" xmlns:xs="http://www.w3.org/2001/XMLSchema" xmlns:p="http://schemas.microsoft.com/office/2006/metadata/properties" xmlns:ns2="0c3559c0-c062-4af7-ac30-129a7d67ad68" targetNamespace="http://schemas.microsoft.com/office/2006/metadata/properties" ma:root="true" ma:fieldsID="3c82c3511aa7481dd558fe801b5f36b8" ns2:_="">
    <xsd:import namespace="0c3559c0-c062-4af7-ac30-129a7d67a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559c0-c062-4af7-ac30-129a7d67a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AB641-791B-4995-AF64-1EBB21D868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70AC52-330A-431F-B492-3E16087EF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559c0-c062-4af7-ac30-129a7d67a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57B133-640E-4894-B644-30D2D892F0F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A1D795-A36B-4F20-AEDB-A8FDE5ED0C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1254</TotalTime>
  <Pages>9</Pages>
  <Words>1526</Words>
  <Characters>8704</Characters>
  <Application>Microsoft Office Word</Application>
  <DocSecurity>0</DocSecurity>
  <Lines>72</Lines>
  <Paragraphs>20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ADC Store</vt:lpstr>
      <vt:lpstr/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 Store</dc:title>
  <dc:subject>Documentazione del progetto</dc:subject>
  <dc:creator>Angelo Casciani (matricola: 259321)</dc:creator>
  <cp:keywords>Programmazione per il Web</cp:keywords>
  <cp:lastModifiedBy>Chiara Romano</cp:lastModifiedBy>
  <cp:revision>152</cp:revision>
  <dcterms:created xsi:type="dcterms:W3CDTF">2021-04-17T07:59:00Z</dcterms:created>
  <dcterms:modified xsi:type="dcterms:W3CDTF">2021-06-30T22:13:00Z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  <property fmtid="{D5CDD505-2E9C-101B-9397-08002B2CF9AE}" pid="3" name="ContentTypeId">
    <vt:lpwstr>0x010100B4CE9D91EE75CD47B67E96437F666166</vt:lpwstr>
  </property>
</Properties>
</file>